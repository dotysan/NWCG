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261" w:type="dxa"/>
        <w:tblInd w:w="-80" w:type="dxa"/>
        <w:shd w:val="clear" w:color="auto" w:fill="FFFFFF"/>
        <w:tblCellMar>
          <w:left w:w="0" w:type="dxa"/>
          <w:right w:w="0" w:type="dxa"/>
        </w:tblCellMar>
        <w:tblLook w:val="01E0" w:firstRow="1" w:lastRow="1" w:firstColumn="1" w:lastColumn="1" w:noHBand="0" w:noVBand="0"/>
        <w:tblCaption w:val="Medical Incident Report"/>
        <w:tblDescription w:val="Medical Incident Report for Medical Plan (ICS 206 WF). A form to aid in the assesment of a patient and report back to dispatch or medical personnel."/>
      </w:tblPr>
      <w:tblGrid>
        <w:gridCol w:w="11261"/>
      </w:tblGrid>
      <w:tr w:rsidR="0068030E" w:rsidRPr="00660B11" w14:paraId="780AF336" w14:textId="77777777" w:rsidTr="00687636">
        <w:trPr>
          <w:trHeight w:hRule="exact" w:val="272"/>
          <w:tblHeader/>
        </w:trPr>
        <w:tc>
          <w:tcPr>
            <w:tcW w:w="112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BFBFBF"/>
          </w:tcPr>
          <w:p w14:paraId="31E51BFD" w14:textId="36B735EE" w:rsidR="0068030E" w:rsidRPr="00660B11" w:rsidRDefault="00313DFB" w:rsidP="00EA3528">
            <w:pPr>
              <w:pStyle w:val="Heading1"/>
              <w:rPr>
                <w:rFonts w:eastAsia="Arial"/>
              </w:rPr>
            </w:pPr>
            <w:r w:rsidRPr="00313DFB">
              <w:rPr>
                <w:rFonts w:eastAsia="Arial"/>
              </w:rPr>
              <w:t xml:space="preserve">Informe de </w:t>
            </w:r>
            <w:proofErr w:type="spellStart"/>
            <w:r w:rsidRPr="00313DFB">
              <w:rPr>
                <w:rFonts w:eastAsia="Arial"/>
              </w:rPr>
              <w:t>Incidente</w:t>
            </w:r>
            <w:proofErr w:type="spellEnd"/>
            <w:r w:rsidRPr="00313DFB">
              <w:rPr>
                <w:rFonts w:eastAsia="Arial"/>
              </w:rPr>
              <w:t xml:space="preserve"> </w:t>
            </w:r>
            <w:proofErr w:type="spellStart"/>
            <w:r w:rsidRPr="00313DFB">
              <w:rPr>
                <w:rFonts w:eastAsia="Arial"/>
              </w:rPr>
              <w:t>Médico</w:t>
            </w:r>
            <w:proofErr w:type="spellEnd"/>
          </w:p>
          <w:p w14:paraId="3D6F75E7" w14:textId="77777777" w:rsidR="0068030E" w:rsidRPr="00660B11" w:rsidRDefault="0068030E" w:rsidP="00687636">
            <w:pPr>
              <w:widowControl w:val="0"/>
              <w:tabs>
                <w:tab w:val="left" w:pos="7200"/>
              </w:tabs>
              <w:spacing w:before="35"/>
              <w:ind w:left="3600" w:right="4440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</w:tc>
      </w:tr>
      <w:tr w:rsidR="0068030E" w:rsidRPr="00BB031F" w14:paraId="4A2131C6" w14:textId="77777777" w:rsidTr="00313DFB">
        <w:trPr>
          <w:trHeight w:hRule="exact" w:val="937"/>
          <w:tblHeader/>
        </w:trPr>
        <w:tc>
          <w:tcPr>
            <w:tcW w:w="112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53DE1A1B" w14:textId="13F93731" w:rsidR="00313DFB" w:rsidRPr="00BB031F" w:rsidRDefault="00313DFB" w:rsidP="00313DFB">
            <w:pPr>
              <w:widowControl w:val="0"/>
              <w:spacing w:before="60"/>
              <w:ind w:left="144" w:right="-14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  <w:lang w:val="es-MX"/>
              </w:rPr>
            </w:pPr>
            <w:r w:rsidRPr="00BB031F">
              <w:rPr>
                <w:rFonts w:ascii="Arial" w:eastAsia="Arial" w:hAnsi="Arial" w:cs="Arial"/>
                <w:b/>
                <w:bCs/>
                <w:sz w:val="16"/>
                <w:szCs w:val="16"/>
                <w:lang w:val="es-MX"/>
              </w:rPr>
              <w:t>PARA UN INCIDENTE QUE NO ES DE EMERGENCIA, SEGUIR LA CADENA DE MANDO PARA REPPORTAR Y TRANSPORTAR PERSONAL LESIONADO, SEGÚN SEA NECESARIO.</w:t>
            </w:r>
          </w:p>
          <w:p w14:paraId="6C927862" w14:textId="609E1AE8" w:rsidR="0068030E" w:rsidRPr="00BB031F" w:rsidRDefault="00313DFB" w:rsidP="00313DFB">
            <w:pPr>
              <w:widowControl w:val="0"/>
              <w:spacing w:before="60"/>
              <w:ind w:left="144" w:right="-14"/>
              <w:jc w:val="center"/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  <w:lang w:val="es-MX"/>
              </w:rPr>
            </w:pPr>
            <w:r w:rsidRPr="00BB031F">
              <w:rPr>
                <w:rFonts w:ascii="Arial" w:eastAsia="Arial" w:hAnsi="Arial" w:cs="Arial"/>
                <w:b/>
                <w:bCs/>
                <w:sz w:val="16"/>
                <w:szCs w:val="16"/>
                <w:lang w:val="es-MX"/>
              </w:rPr>
              <w:t>PARA EMERGENCIA MÉDICA: IDENTIFICAR EL COMANDANTE DE INCIDENTE DEL-SITIO POR SU NOMBRE Y POSICIÓN Y ANUNCIAR “EMERGENCIA MÉDICA” PARA INICIAR LA COMUNICACIÓN CON EL EQUIPO MEDICO DEL INCIDENTE O EL DESPACHO CENTRAL.</w:t>
            </w:r>
          </w:p>
        </w:tc>
      </w:tr>
      <w:tr w:rsidR="0068030E" w:rsidRPr="00660B11" w14:paraId="3BD937DE" w14:textId="77777777" w:rsidTr="007B6814">
        <w:trPr>
          <w:trHeight w:val="10880"/>
          <w:tblHeader/>
        </w:trPr>
        <w:tc>
          <w:tcPr>
            <w:tcW w:w="112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767F619A" w14:textId="350D6107" w:rsidR="0068030E" w:rsidRPr="00BB031F" w:rsidRDefault="00313DFB" w:rsidP="00687636">
            <w:pPr>
              <w:spacing w:before="60" w:after="20"/>
              <w:ind w:left="172" w:hanging="86"/>
              <w:jc w:val="center"/>
              <w:rPr>
                <w:rFonts w:ascii="Arial Black" w:eastAsia="Arial" w:hAnsi="Arial Black"/>
                <w:bCs/>
                <w:spacing w:val="40"/>
                <w:sz w:val="14"/>
                <w:szCs w:val="14"/>
                <w:lang w:val="es-MX"/>
              </w:rPr>
            </w:pPr>
            <w:r w:rsidRPr="00BB031F">
              <w:rPr>
                <w:rFonts w:ascii="Arial Black" w:eastAsia="Arial" w:hAnsi="Arial Black"/>
                <w:bCs/>
                <w:spacing w:val="40"/>
                <w:sz w:val="14"/>
                <w:szCs w:val="14"/>
                <w:lang w:val="es-MX"/>
              </w:rPr>
              <w:t>Utilizar los siguientes elementos para comunicar la situación a la Unidad de Comunicaciones/despacho centra</w:t>
            </w:r>
            <w:r w:rsidR="006B2C0C">
              <w:rPr>
                <w:rFonts w:ascii="Arial Black" w:eastAsia="Arial" w:hAnsi="Arial Black"/>
                <w:bCs/>
                <w:spacing w:val="40"/>
                <w:sz w:val="14"/>
                <w:szCs w:val="14"/>
                <w:lang w:val="es-MX"/>
              </w:rPr>
              <w:t>l</w:t>
            </w:r>
            <w:r w:rsidR="0068030E" w:rsidRPr="00BB031F">
              <w:rPr>
                <w:rFonts w:ascii="Arial Black" w:eastAsia="Arial" w:hAnsi="Arial Black"/>
                <w:bCs/>
                <w:spacing w:val="40"/>
                <w:sz w:val="14"/>
                <w:szCs w:val="14"/>
                <w:lang w:val="es-MX"/>
              </w:rPr>
              <w:t>.</w:t>
            </w:r>
          </w:p>
          <w:p w14:paraId="4458E0E7" w14:textId="2CB7FCDA" w:rsidR="0068030E" w:rsidRPr="00BB031F" w:rsidRDefault="0068030E" w:rsidP="00313DFB">
            <w:pPr>
              <w:widowControl w:val="0"/>
              <w:spacing w:line="160" w:lineRule="exact"/>
              <w:ind w:left="185" w:right="-20" w:hanging="180"/>
              <w:rPr>
                <w:rFonts w:ascii="Arial" w:eastAsia="Arial" w:hAnsi="Arial" w:cs="Arial"/>
                <w:sz w:val="14"/>
                <w:szCs w:val="14"/>
                <w:lang w:val="es-MX"/>
              </w:rPr>
            </w:pPr>
            <w:r w:rsidRPr="00BB031F">
              <w:rPr>
                <w:rFonts w:ascii="Arial Black" w:eastAsia="Arial" w:hAnsi="Arial Black"/>
                <w:b/>
                <w:bCs/>
                <w:sz w:val="14"/>
                <w:szCs w:val="14"/>
                <w:lang w:val="es-MX"/>
              </w:rPr>
              <w:t>1.</w:t>
            </w:r>
            <w:r w:rsidRPr="00BB031F">
              <w:rPr>
                <w:rFonts w:ascii="Arial" w:eastAsia="Arial" w:hAnsi="Arial" w:cs="Arial"/>
                <w:b/>
                <w:bCs/>
                <w:spacing w:val="39"/>
                <w:sz w:val="14"/>
                <w:szCs w:val="14"/>
                <w:lang w:val="es-MX"/>
              </w:rPr>
              <w:t xml:space="preserve"> </w:t>
            </w:r>
            <w:r w:rsidR="00313DFB" w:rsidRPr="00BB031F">
              <w:rPr>
                <w:rFonts w:ascii="Arial Black" w:eastAsia="Arial" w:hAnsi="Arial Black"/>
                <w:b/>
                <w:bCs/>
                <w:sz w:val="14"/>
                <w:szCs w:val="14"/>
                <w:lang w:val="es-MX"/>
              </w:rPr>
              <w:t>CONTACTAR LA UNIDAD DE COMUNICACIÓN/DESPACHO</w:t>
            </w:r>
            <w:r w:rsidRPr="00BB031F">
              <w:rPr>
                <w:rFonts w:ascii="Arial Black" w:eastAsia="Arial" w:hAnsi="Arial Black"/>
                <w:b/>
                <w:bCs/>
                <w:sz w:val="14"/>
                <w:szCs w:val="14"/>
                <w:lang w:val="es-MX"/>
              </w:rPr>
              <w:t xml:space="preserve"> </w:t>
            </w:r>
            <w:r w:rsidRPr="00BB031F">
              <w:rPr>
                <w:rFonts w:ascii="Arial" w:eastAsia="Arial" w:hAnsi="Arial" w:cs="Arial"/>
                <w:b/>
                <w:bCs/>
                <w:sz w:val="14"/>
                <w:szCs w:val="14"/>
                <w:lang w:val="es-MX"/>
              </w:rPr>
              <w:t>(</w:t>
            </w:r>
            <w:r w:rsidR="00313DFB" w:rsidRPr="00BB031F">
              <w:rPr>
                <w:rFonts w:ascii="Arial" w:eastAsia="Arial" w:hAnsi="Arial" w:cs="Arial"/>
                <w:b/>
                <w:bCs/>
                <w:sz w:val="14"/>
                <w:szCs w:val="14"/>
                <w:lang w:val="es-MX"/>
              </w:rPr>
              <w:t>Verificar que la frecuencia sea correcta antes de iniciar el informe) Ejemplo: “Comunicaciones, División Alfa Esperar tráfico de emergencia.</w:t>
            </w:r>
          </w:p>
          <w:p w14:paraId="580200DC" w14:textId="37B41089" w:rsidR="0068030E" w:rsidRPr="006B2C0C" w:rsidRDefault="0068030E" w:rsidP="00687636">
            <w:pPr>
              <w:widowControl w:val="0"/>
              <w:ind w:right="-20"/>
              <w:rPr>
                <w:rFonts w:ascii="Arial" w:eastAsia="Arial" w:hAnsi="Arial" w:cs="Arial"/>
                <w:i/>
                <w:strike/>
                <w:sz w:val="14"/>
                <w:szCs w:val="14"/>
              </w:rPr>
            </w:pPr>
            <w:r w:rsidRPr="00BB031F">
              <w:rPr>
                <w:rFonts w:ascii="Arial Black" w:eastAsia="Arial" w:hAnsi="Arial Black"/>
                <w:b/>
                <w:bCs/>
                <w:sz w:val="14"/>
                <w:szCs w:val="14"/>
                <w:lang w:val="es-MX"/>
              </w:rPr>
              <w:t>2.</w:t>
            </w:r>
            <w:r w:rsidRPr="00BB031F">
              <w:rPr>
                <w:rFonts w:ascii="Arial" w:eastAsia="Arial" w:hAnsi="Arial" w:cs="Arial"/>
                <w:b/>
                <w:bCs/>
                <w:spacing w:val="39"/>
                <w:sz w:val="14"/>
                <w:szCs w:val="14"/>
                <w:lang w:val="es-MX"/>
              </w:rPr>
              <w:t xml:space="preserve"> </w:t>
            </w:r>
            <w:r w:rsidR="00313DFB" w:rsidRPr="00BB031F">
              <w:rPr>
                <w:rFonts w:ascii="Arial Black" w:eastAsia="Arial" w:hAnsi="Arial Black"/>
                <w:b/>
                <w:bCs/>
                <w:sz w:val="14"/>
                <w:szCs w:val="14"/>
                <w:lang w:val="es-MX"/>
              </w:rPr>
              <w:t>ESTADO DEL INCIDENTE</w:t>
            </w:r>
            <w:r w:rsidRPr="00BB031F">
              <w:rPr>
                <w:rFonts w:ascii="Arial Black" w:eastAsia="Arial" w:hAnsi="Arial Black"/>
                <w:b/>
                <w:bCs/>
                <w:sz w:val="14"/>
                <w:szCs w:val="14"/>
                <w:lang w:val="es-MX"/>
              </w:rPr>
              <w:t xml:space="preserve">: </w:t>
            </w:r>
            <w:r w:rsidR="00313DFB" w:rsidRPr="00BB031F">
              <w:rPr>
                <w:rFonts w:ascii="Arial" w:eastAsia="Arial" w:hAnsi="Arial" w:cs="Arial"/>
                <w:i/>
                <w:sz w:val="14"/>
                <w:szCs w:val="14"/>
                <w:lang w:val="es-MX"/>
              </w:rPr>
              <w:t>Proporcionar un resumen del incidente (incluir cantidad de pacientes) y estructura de mando. Ejemplo: “Comunicaciones, tengo un paciente de prioridad rojo, inconsciente, golpeado por un árbol que cayó.  Se solicita ambulancia área en el Camino Forestal 1, en (latitud/longitud).  Esto está en la Pradera de las Truchas, Comandante de Incidente Medico es Jones, TFLD calificado. El Técnico De Emergencia Médica Smith está proporcionando atención médica</w:t>
            </w:r>
            <w:r w:rsidR="006B2C0C">
              <w:rPr>
                <w:rFonts w:ascii="Arial" w:eastAsia="Arial" w:hAnsi="Arial" w:cs="Arial"/>
                <w:i/>
                <w:sz w:val="14"/>
                <w:szCs w:val="14"/>
                <w:lang w:val="es-MX"/>
              </w:rPr>
              <w:t>.</w:t>
            </w:r>
          </w:p>
          <w:tbl>
            <w:tblPr>
              <w:tblpPr w:leftFromText="180" w:rightFromText="180" w:vertAnchor="page" w:horzAnchor="margin" w:tblpY="1578"/>
              <w:tblOverlap w:val="never"/>
              <w:tblW w:w="11226" w:type="dxa"/>
              <w:tblBorders>
                <w:top w:val="single" w:sz="8" w:space="0" w:color="000000"/>
                <w:left w:val="single" w:sz="4" w:space="0" w:color="auto"/>
                <w:bottom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538"/>
              <w:gridCol w:w="4387"/>
              <w:gridCol w:w="4301"/>
            </w:tblGrid>
            <w:tr w:rsidR="0068030E" w:rsidRPr="00BB031F" w14:paraId="260BDF4C" w14:textId="77777777" w:rsidTr="00A74732">
              <w:trPr>
                <w:trHeight w:val="1512"/>
              </w:trPr>
              <w:tc>
                <w:tcPr>
                  <w:tcW w:w="2538" w:type="dxa"/>
                  <w:vAlign w:val="center"/>
                </w:tcPr>
                <w:p w14:paraId="5A8C8157" w14:textId="4AE8F40C" w:rsidR="0068030E" w:rsidRPr="0070526B" w:rsidRDefault="00E054B6" w:rsidP="0070526B">
                  <w:pPr>
                    <w:widowControl w:val="0"/>
                    <w:ind w:right="-20"/>
                    <w:contextualSpacing/>
                    <w:jc w:val="center"/>
                    <w:rPr>
                      <w:rFonts w:ascii="Arial" w:eastAsia="Arial" w:hAnsi="Arial" w:cs="Arial"/>
                      <w:sz w:val="16"/>
                      <w:szCs w:val="16"/>
                      <w:lang w:val="es-MX"/>
                    </w:rPr>
                  </w:pPr>
                  <w:r w:rsidRPr="00BB031F">
                    <w:rPr>
                      <w:rFonts w:ascii="Arial" w:eastAsia="Arial" w:hAnsi="Arial" w:cs="Arial"/>
                      <w:sz w:val="16"/>
                      <w:szCs w:val="16"/>
                      <w:lang w:val="es-MX"/>
                    </w:rPr>
                    <w:t>Severidad de la Emergencia/Prioridad de Transporte</w:t>
                  </w:r>
                </w:p>
              </w:tc>
              <w:tc>
                <w:tcPr>
                  <w:tcW w:w="8688" w:type="dxa"/>
                  <w:gridSpan w:val="2"/>
                  <w:vAlign w:val="center"/>
                </w:tcPr>
                <w:p w14:paraId="5B4AC64A" w14:textId="4C1463EA" w:rsidR="0068030E" w:rsidRPr="00BB031F" w:rsidRDefault="00E51315" w:rsidP="00687636">
                  <w:pPr>
                    <w:widowControl w:val="0"/>
                    <w:ind w:left="370" w:right="-20" w:hanging="270"/>
                    <w:contextualSpacing/>
                    <w:rPr>
                      <w:rFonts w:ascii="Arial Black" w:eastAsia="Arial" w:hAnsi="Arial Black"/>
                      <w:b/>
                      <w:bCs/>
                      <w:sz w:val="14"/>
                      <w:lang w:val="es-MX"/>
                    </w:rPr>
                  </w:pPr>
                  <w:sdt>
                    <w:sdtPr>
                      <w:rPr>
                        <w:rFonts w:ascii="Arial Black" w:eastAsia="Arial" w:hAnsi="Arial Black"/>
                        <w:b/>
                        <w:bCs/>
                        <w:sz w:val="14"/>
                        <w:lang w:val="es-MX"/>
                      </w:rPr>
                      <w:id w:val="163420513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B0CA8">
                        <w:rPr>
                          <w:rFonts w:ascii="MS Gothic" w:eastAsia="MS Gothic" w:hAnsi="MS Gothic" w:hint="eastAsia"/>
                          <w:b/>
                          <w:bCs/>
                          <w:sz w:val="14"/>
                          <w:lang w:val="es-MX"/>
                        </w:rPr>
                        <w:t>☐</w:t>
                      </w:r>
                    </w:sdtContent>
                  </w:sdt>
                  <w:r w:rsidR="0068030E" w:rsidRPr="00BB031F">
                    <w:rPr>
                      <w:rFonts w:ascii="Arial Black" w:eastAsia="Arial" w:hAnsi="Arial Black"/>
                      <w:b/>
                      <w:bCs/>
                      <w:sz w:val="14"/>
                      <w:lang w:val="es-MX"/>
                    </w:rPr>
                    <w:t xml:space="preserve">  </w:t>
                  </w:r>
                  <w:r w:rsidR="00E054B6" w:rsidRPr="00BB031F">
                    <w:rPr>
                      <w:rFonts w:ascii="Arial Black" w:eastAsia="Arial" w:hAnsi="Arial Black"/>
                      <w:b/>
                      <w:bCs/>
                      <w:sz w:val="14"/>
                      <w:lang w:val="es-MX"/>
                    </w:rPr>
                    <w:t>ROJO / PRIORIDAD 1 Lesión o enfermedad que pone en riesgo la vida o una extremidad.  Necesidad de evacuación es INMEDIATA.</w:t>
                  </w:r>
                </w:p>
                <w:p w14:paraId="5EA5DCFF" w14:textId="4B12D0B5" w:rsidR="0068030E" w:rsidRPr="00BB031F" w:rsidRDefault="0068030E" w:rsidP="00687636">
                  <w:pPr>
                    <w:widowControl w:val="0"/>
                    <w:ind w:left="370" w:right="-20" w:hanging="270"/>
                    <w:contextualSpacing/>
                    <w:rPr>
                      <w:rFonts w:ascii="Arial" w:eastAsia="Arial" w:hAnsi="Arial" w:cs="Arial"/>
                      <w:bCs/>
                      <w:i/>
                      <w:sz w:val="14"/>
                      <w:lang w:val="es-MX"/>
                    </w:rPr>
                  </w:pPr>
                  <w:r w:rsidRPr="00BB031F">
                    <w:rPr>
                      <w:rFonts w:ascii="Arial Black" w:eastAsia="Arial" w:hAnsi="Arial Black"/>
                      <w:b/>
                      <w:bCs/>
                      <w:sz w:val="14"/>
                      <w:lang w:val="es-MX"/>
                    </w:rPr>
                    <w:tab/>
                  </w:r>
                  <w:r w:rsidR="00E054B6" w:rsidRPr="00BB031F">
                    <w:rPr>
                      <w:rFonts w:ascii="Arial" w:eastAsia="Arial" w:hAnsi="Arial" w:cs="Arial"/>
                      <w:bCs/>
                      <w:i/>
                      <w:sz w:val="14"/>
                      <w:lang w:val="es-MX"/>
                    </w:rPr>
                    <w:t>Ej.: Inconsciente, respiración difícil, desangrando severamente.  Quemaduras de segundo a tercer grado que abarcan más de cuatro palmas de la mano, golpe de calor, desorientado(a)</w:t>
                  </w:r>
                  <w:r w:rsidRPr="00BB031F">
                    <w:rPr>
                      <w:rFonts w:ascii="Arial" w:eastAsia="Arial" w:hAnsi="Arial" w:cs="Arial"/>
                      <w:bCs/>
                      <w:i/>
                      <w:sz w:val="14"/>
                      <w:lang w:val="es-MX"/>
                    </w:rPr>
                    <w:t>.</w:t>
                  </w:r>
                </w:p>
                <w:p w14:paraId="1C1C13DB" w14:textId="4151F137" w:rsidR="0068030E" w:rsidRPr="00BB031F" w:rsidRDefault="00E51315" w:rsidP="00687636">
                  <w:pPr>
                    <w:widowControl w:val="0"/>
                    <w:ind w:left="370" w:right="-20" w:hanging="270"/>
                    <w:contextualSpacing/>
                    <w:rPr>
                      <w:rFonts w:ascii="Arial" w:eastAsia="Arial" w:hAnsi="Arial" w:cs="Arial"/>
                      <w:bCs/>
                      <w:sz w:val="14"/>
                      <w:lang w:val="es-MX"/>
                    </w:rPr>
                  </w:pPr>
                  <w:sdt>
                    <w:sdtPr>
                      <w:rPr>
                        <w:rFonts w:ascii="Arial Black" w:eastAsia="Arial" w:hAnsi="Arial Black"/>
                        <w:b/>
                        <w:bCs/>
                        <w:sz w:val="14"/>
                        <w:lang w:val="es-MX"/>
                      </w:rPr>
                      <w:id w:val="-168242438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F5508">
                        <w:rPr>
                          <w:rFonts w:ascii="MS Gothic" w:eastAsia="MS Gothic" w:hAnsi="MS Gothic" w:hint="eastAsia"/>
                          <w:b/>
                          <w:bCs/>
                          <w:sz w:val="14"/>
                          <w:lang w:val="es-MX"/>
                        </w:rPr>
                        <w:t>☐</w:t>
                      </w:r>
                    </w:sdtContent>
                  </w:sdt>
                  <w:r w:rsidR="0068030E" w:rsidRPr="00BB031F">
                    <w:rPr>
                      <w:rFonts w:ascii="Arial Black" w:eastAsia="Arial" w:hAnsi="Arial Black"/>
                      <w:b/>
                      <w:bCs/>
                      <w:sz w:val="14"/>
                      <w:lang w:val="es-MX"/>
                    </w:rPr>
                    <w:t xml:space="preserve">  </w:t>
                  </w:r>
                  <w:r w:rsidR="00E054B6" w:rsidRPr="00BB031F">
                    <w:rPr>
                      <w:rFonts w:ascii="Arial Black" w:eastAsia="Arial" w:hAnsi="Arial Black"/>
                      <w:b/>
                      <w:bCs/>
                      <w:sz w:val="14"/>
                      <w:lang w:val="es-MX"/>
                    </w:rPr>
                    <w:t>AMARILLO/PRIORIDAD 2 Lesión o enfermedad grave.  La evacuación se puede DEMORAR, si es necesario</w:t>
                  </w:r>
                  <w:r w:rsidR="0068030E" w:rsidRPr="00BB031F">
                    <w:rPr>
                      <w:rFonts w:ascii="Arial" w:eastAsia="Arial" w:hAnsi="Arial" w:cs="Arial"/>
                      <w:b/>
                      <w:bCs/>
                      <w:sz w:val="14"/>
                      <w:lang w:val="es-MX"/>
                    </w:rPr>
                    <w:t>.</w:t>
                  </w:r>
                </w:p>
                <w:p w14:paraId="7C327DA4" w14:textId="04D2C592" w:rsidR="0068030E" w:rsidRPr="00BB031F" w:rsidRDefault="0068030E" w:rsidP="00687636">
                  <w:pPr>
                    <w:widowControl w:val="0"/>
                    <w:ind w:left="370" w:right="-20" w:hanging="270"/>
                    <w:contextualSpacing/>
                    <w:rPr>
                      <w:rFonts w:ascii="Arial" w:eastAsia="Arial" w:hAnsi="Arial" w:cs="Arial"/>
                      <w:i/>
                      <w:sz w:val="14"/>
                      <w:szCs w:val="14"/>
                      <w:lang w:val="es-MX"/>
                    </w:rPr>
                  </w:pPr>
                  <w:r w:rsidRPr="00BB031F">
                    <w:rPr>
                      <w:rFonts w:ascii="Arial" w:eastAsia="Arial" w:hAnsi="Arial" w:cs="Arial"/>
                      <w:i/>
                      <w:sz w:val="14"/>
                      <w:szCs w:val="14"/>
                      <w:lang w:val="es-MX"/>
                    </w:rPr>
                    <w:t xml:space="preserve">      </w:t>
                  </w:r>
                  <w:r w:rsidR="00E054B6" w:rsidRPr="00BB031F">
                    <w:rPr>
                      <w:rFonts w:ascii="Arial" w:eastAsia="Arial" w:hAnsi="Arial" w:cs="Arial"/>
                      <w:i/>
                      <w:sz w:val="14"/>
                      <w:szCs w:val="14"/>
                      <w:lang w:val="es-MX"/>
                    </w:rPr>
                    <w:t xml:space="preserve">Ej.: Trauma significante; no puede caminar; quemaduras de segundo a tercer grado que no abarcan más de 1-3 palmas de la </w:t>
                  </w:r>
                  <w:proofErr w:type="gramStart"/>
                  <w:r w:rsidR="00E054B6" w:rsidRPr="00BB031F">
                    <w:rPr>
                      <w:rFonts w:ascii="Arial" w:eastAsia="Arial" w:hAnsi="Arial" w:cs="Arial"/>
                      <w:i/>
                      <w:sz w:val="14"/>
                      <w:szCs w:val="14"/>
                      <w:lang w:val="es-MX"/>
                    </w:rPr>
                    <w:t>mano.</w:t>
                  </w:r>
                  <w:r w:rsidRPr="00BB031F">
                    <w:rPr>
                      <w:rFonts w:ascii="Arial" w:eastAsia="Arial" w:hAnsi="Arial" w:cs="Arial"/>
                      <w:i/>
                      <w:sz w:val="14"/>
                      <w:szCs w:val="14"/>
                      <w:lang w:val="es-MX"/>
                    </w:rPr>
                    <w:t>.</w:t>
                  </w:r>
                  <w:proofErr w:type="gramEnd"/>
                </w:p>
                <w:p w14:paraId="380AE88D" w14:textId="5DCDD16A" w:rsidR="0068030E" w:rsidRPr="00BB031F" w:rsidRDefault="00E51315" w:rsidP="00687636">
                  <w:pPr>
                    <w:widowControl w:val="0"/>
                    <w:ind w:left="100" w:right="-20"/>
                    <w:contextualSpacing/>
                    <w:rPr>
                      <w:rFonts w:ascii="Arial Black" w:eastAsia="Arial" w:hAnsi="Arial Black"/>
                      <w:b/>
                      <w:bCs/>
                      <w:sz w:val="14"/>
                      <w:lang w:val="es-MX"/>
                    </w:rPr>
                  </w:pPr>
                  <w:sdt>
                    <w:sdtPr>
                      <w:rPr>
                        <w:rFonts w:ascii="Arial Black" w:eastAsia="Arial" w:hAnsi="Arial Black"/>
                        <w:b/>
                        <w:bCs/>
                        <w:sz w:val="14"/>
                        <w:lang w:val="es-MX"/>
                      </w:rPr>
                      <w:id w:val="18779669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F5508">
                        <w:rPr>
                          <w:rFonts w:ascii="MS Gothic" w:eastAsia="MS Gothic" w:hAnsi="MS Gothic" w:hint="eastAsia"/>
                          <w:b/>
                          <w:bCs/>
                          <w:sz w:val="14"/>
                          <w:lang w:val="es-MX"/>
                        </w:rPr>
                        <w:t>☐</w:t>
                      </w:r>
                    </w:sdtContent>
                  </w:sdt>
                  <w:r w:rsidR="0068030E" w:rsidRPr="00BB031F">
                    <w:rPr>
                      <w:rFonts w:ascii="Arial Black" w:eastAsia="Arial" w:hAnsi="Arial Black"/>
                      <w:b/>
                      <w:bCs/>
                      <w:sz w:val="14"/>
                      <w:lang w:val="es-MX"/>
                    </w:rPr>
                    <w:t xml:space="preserve">  </w:t>
                  </w:r>
                  <w:r w:rsidR="00E054B6" w:rsidRPr="00BB031F">
                    <w:rPr>
                      <w:rFonts w:ascii="Arial Black" w:eastAsia="Arial" w:hAnsi="Arial Black"/>
                      <w:b/>
                      <w:bCs/>
                      <w:sz w:val="14"/>
                      <w:lang w:val="es-MX"/>
                    </w:rPr>
                    <w:t>VERDE/PRIORIDAD 3 Lesione o enfermedad leve.  Transporte no es de Emergencia.</w:t>
                  </w:r>
                </w:p>
                <w:p w14:paraId="15883953" w14:textId="41D26DD7" w:rsidR="0068030E" w:rsidRPr="00BB031F" w:rsidRDefault="0068030E" w:rsidP="00687636">
                  <w:pPr>
                    <w:widowControl w:val="0"/>
                    <w:ind w:left="100" w:right="-20"/>
                    <w:contextualSpacing/>
                    <w:rPr>
                      <w:rFonts w:ascii="Arial" w:eastAsia="Arial" w:hAnsi="Arial" w:cs="Arial"/>
                      <w:i/>
                      <w:position w:val="-2"/>
                      <w:sz w:val="14"/>
                      <w:szCs w:val="14"/>
                      <w:lang w:val="es-MX"/>
                    </w:rPr>
                  </w:pPr>
                  <w:r w:rsidRPr="00BB031F">
                    <w:rPr>
                      <w:rFonts w:ascii="Arial" w:eastAsia="Arial" w:hAnsi="Arial" w:cs="Arial"/>
                      <w:i/>
                      <w:sz w:val="14"/>
                      <w:szCs w:val="14"/>
                      <w:lang w:val="es-MX"/>
                    </w:rPr>
                    <w:t xml:space="preserve">      </w:t>
                  </w:r>
                  <w:r w:rsidR="00E054B6" w:rsidRPr="00BB031F">
                    <w:rPr>
                      <w:rFonts w:ascii="Arial" w:eastAsia="Arial" w:hAnsi="Arial" w:cs="Arial"/>
                      <w:i/>
                      <w:sz w:val="14"/>
                      <w:szCs w:val="14"/>
                      <w:lang w:val="es-MX"/>
                    </w:rPr>
                    <w:t>Ej.: Torceduras, falseos enfermedad leve relacionada con el calor</w:t>
                  </w:r>
                  <w:r w:rsidRPr="00BB031F">
                    <w:rPr>
                      <w:rFonts w:ascii="Arial" w:eastAsia="Arial" w:hAnsi="Arial" w:cs="Arial"/>
                      <w:i/>
                      <w:sz w:val="14"/>
                      <w:szCs w:val="14"/>
                      <w:lang w:val="es-MX"/>
                    </w:rPr>
                    <w:t>.</w:t>
                  </w:r>
                </w:p>
              </w:tc>
            </w:tr>
            <w:tr w:rsidR="0068030E" w:rsidRPr="00BB031F" w14:paraId="218ABDB0" w14:textId="77777777" w:rsidTr="0026505F">
              <w:trPr>
                <w:trHeight w:val="603"/>
              </w:trPr>
              <w:tc>
                <w:tcPr>
                  <w:tcW w:w="2538" w:type="dxa"/>
                  <w:vAlign w:val="center"/>
                </w:tcPr>
                <w:p w14:paraId="0C5F5EB4" w14:textId="1F68E92C" w:rsidR="00E054B6" w:rsidRPr="00BB031F" w:rsidRDefault="00E054B6" w:rsidP="00E054B6">
                  <w:pPr>
                    <w:widowControl w:val="0"/>
                    <w:ind w:right="-20"/>
                    <w:contextualSpacing/>
                    <w:jc w:val="center"/>
                    <w:rPr>
                      <w:rFonts w:ascii="Arial" w:eastAsia="Arial" w:hAnsi="Arial" w:cs="Arial"/>
                      <w:sz w:val="16"/>
                      <w:szCs w:val="16"/>
                      <w:lang w:val="es-MX"/>
                    </w:rPr>
                  </w:pPr>
                  <w:r w:rsidRPr="00BB031F">
                    <w:rPr>
                      <w:rFonts w:ascii="Arial" w:eastAsia="Arial" w:hAnsi="Arial" w:cs="Arial"/>
                      <w:sz w:val="16"/>
                      <w:szCs w:val="16"/>
                      <w:lang w:val="es-MX"/>
                    </w:rPr>
                    <w:t xml:space="preserve">Naturaleza de la Lesión o Enfermedad y </w:t>
                  </w:r>
                </w:p>
                <w:p w14:paraId="3EB3D0FB" w14:textId="41C0E047" w:rsidR="0068030E" w:rsidRPr="00660B11" w:rsidRDefault="00E054B6" w:rsidP="00E054B6">
                  <w:pPr>
                    <w:widowControl w:val="0"/>
                    <w:ind w:right="-20"/>
                    <w:contextualSpacing/>
                    <w:jc w:val="center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proofErr w:type="spellStart"/>
                  <w:r w:rsidRPr="00E054B6">
                    <w:rPr>
                      <w:rFonts w:ascii="Arial" w:eastAsia="Arial" w:hAnsi="Arial" w:cs="Arial"/>
                      <w:sz w:val="16"/>
                      <w:szCs w:val="16"/>
                    </w:rPr>
                    <w:t>Mecanismo</w:t>
                  </w:r>
                  <w:proofErr w:type="spellEnd"/>
                  <w:r w:rsidRPr="00E054B6">
                    <w:rPr>
                      <w:rFonts w:ascii="Arial" w:eastAsia="Arial" w:hAnsi="Arial" w:cs="Arial"/>
                      <w:sz w:val="16"/>
                      <w:szCs w:val="16"/>
                    </w:rPr>
                    <w:t xml:space="preserve"> de la </w:t>
                  </w:r>
                  <w:proofErr w:type="spellStart"/>
                  <w:r w:rsidRPr="00E054B6">
                    <w:rPr>
                      <w:rFonts w:ascii="Arial" w:eastAsia="Arial" w:hAnsi="Arial" w:cs="Arial"/>
                      <w:sz w:val="16"/>
                      <w:szCs w:val="16"/>
                    </w:rPr>
                    <w:t>Lesión</w:t>
                  </w:r>
                  <w:proofErr w:type="spellEnd"/>
                </w:p>
              </w:tc>
              <w:sdt>
                <w:sdtPr>
                  <w:rPr>
                    <w:rFonts w:ascii="Calibri" w:eastAsia="Calibri" w:hAnsi="Calibri"/>
                  </w:rPr>
                  <w:id w:val="1480728519"/>
                  <w:placeholder>
                    <w:docPart w:val="D7F4D8CA54C64D39B7066B6E873D710B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4387" w:type="dxa"/>
                      <w:vAlign w:val="center"/>
                    </w:tcPr>
                    <w:p w14:paraId="136500BB" w14:textId="5757980E" w:rsidR="0068030E" w:rsidRPr="00660B11" w:rsidRDefault="00636583" w:rsidP="00687636">
                      <w:pPr>
                        <w:widowControl w:val="0"/>
                        <w:contextualSpacing/>
                        <w:rPr>
                          <w:rFonts w:ascii="Calibri" w:eastAsia="Calibri" w:hAnsi="Calibri"/>
                        </w:rPr>
                      </w:pPr>
                      <w:r w:rsidRPr="00500B75">
                        <w:rPr>
                          <w:rStyle w:val="PlaceholderText"/>
                        </w:rPr>
                        <w:t>Haga clic o toque aquí para escribir el texto</w:t>
                      </w:r>
                      <w:r>
                        <w:rPr>
                          <w:rStyle w:val="PlaceholderText"/>
                        </w:rPr>
                        <w:t>.</w:t>
                      </w:r>
                    </w:p>
                  </w:tc>
                </w:sdtContent>
              </w:sdt>
              <w:tc>
                <w:tcPr>
                  <w:tcW w:w="4301" w:type="dxa"/>
                  <w:vAlign w:val="center"/>
                </w:tcPr>
                <w:p w14:paraId="52B5BFC5" w14:textId="7FD46DED" w:rsidR="0068030E" w:rsidRPr="00BB031F" w:rsidRDefault="004C4116" w:rsidP="00687636">
                  <w:pPr>
                    <w:widowControl w:val="0"/>
                    <w:ind w:right="90"/>
                    <w:contextualSpacing/>
                    <w:jc w:val="center"/>
                    <w:rPr>
                      <w:rFonts w:ascii="Arial" w:eastAsia="Arial" w:hAnsi="Arial" w:cs="Arial"/>
                      <w:i/>
                      <w:sz w:val="16"/>
                      <w:szCs w:val="16"/>
                      <w:lang w:val="es-MX"/>
                    </w:rPr>
                  </w:pPr>
                  <w:r w:rsidRPr="00BB031F">
                    <w:rPr>
                      <w:rFonts w:ascii="Arial" w:eastAsia="Arial" w:hAnsi="Arial" w:cs="Arial"/>
                      <w:i/>
                      <w:position w:val="-2"/>
                      <w:sz w:val="16"/>
                      <w:szCs w:val="16"/>
                      <w:lang w:val="es-MX"/>
                    </w:rPr>
                    <w:t>Resumen Breve de la Lesión o Enfermedad (ej.: Inconsciente, Golpeado por un Árbol que Cayo)</w:t>
                  </w:r>
                  <w:r w:rsidR="0068030E" w:rsidRPr="00BB031F">
                    <w:rPr>
                      <w:rFonts w:ascii="Arial" w:eastAsia="Arial" w:hAnsi="Arial" w:cs="Arial"/>
                      <w:i/>
                      <w:position w:val="-2"/>
                      <w:sz w:val="16"/>
                      <w:szCs w:val="16"/>
                      <w:lang w:val="es-MX"/>
                    </w:rPr>
                    <w:t xml:space="preserve"> </w:t>
                  </w:r>
                </w:p>
              </w:tc>
            </w:tr>
            <w:tr w:rsidR="0068030E" w:rsidRPr="00BB031F" w14:paraId="0B1BD82F" w14:textId="77777777" w:rsidTr="0026505F">
              <w:trPr>
                <w:trHeight w:val="610"/>
              </w:trPr>
              <w:tc>
                <w:tcPr>
                  <w:tcW w:w="2538" w:type="dxa"/>
                  <w:vAlign w:val="center"/>
                </w:tcPr>
                <w:p w14:paraId="629BC999" w14:textId="47D45B93" w:rsidR="0068030E" w:rsidRPr="00660B11" w:rsidRDefault="00E054B6" w:rsidP="00687636">
                  <w:pPr>
                    <w:widowControl w:val="0"/>
                    <w:ind w:right="-20"/>
                    <w:contextualSpacing/>
                    <w:jc w:val="center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proofErr w:type="spellStart"/>
                  <w:r w:rsidRPr="00E054B6">
                    <w:rPr>
                      <w:rFonts w:ascii="Arial" w:eastAsia="Arial" w:hAnsi="Arial" w:cs="Arial"/>
                      <w:sz w:val="16"/>
                      <w:szCs w:val="16"/>
                    </w:rPr>
                    <w:t>Solicitud</w:t>
                  </w:r>
                  <w:proofErr w:type="spellEnd"/>
                  <w:r w:rsidRPr="00E054B6">
                    <w:rPr>
                      <w:rFonts w:ascii="Arial" w:eastAsia="Arial" w:hAnsi="Arial" w:cs="Arial"/>
                      <w:sz w:val="16"/>
                      <w:szCs w:val="16"/>
                    </w:rPr>
                    <w:t xml:space="preserve"> de </w:t>
                  </w:r>
                  <w:proofErr w:type="spellStart"/>
                  <w:r w:rsidRPr="00E054B6">
                    <w:rPr>
                      <w:rFonts w:ascii="Arial" w:eastAsia="Arial" w:hAnsi="Arial" w:cs="Arial"/>
                      <w:sz w:val="16"/>
                      <w:szCs w:val="16"/>
                    </w:rPr>
                    <w:t>Transporte</w:t>
                  </w:r>
                  <w:proofErr w:type="spellEnd"/>
                </w:p>
              </w:tc>
              <w:sdt>
                <w:sdtPr>
                  <w:rPr>
                    <w:rFonts w:ascii="Calibri" w:eastAsia="Calibri" w:hAnsi="Calibri"/>
                  </w:rPr>
                  <w:id w:val="938186220"/>
                  <w:placeholder>
                    <w:docPart w:val="640E498B7CC8478787A4EC2459B77654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4387" w:type="dxa"/>
                      <w:vAlign w:val="center"/>
                    </w:tcPr>
                    <w:p w14:paraId="0D91E96C" w14:textId="747B166A" w:rsidR="0068030E" w:rsidRPr="00660B11" w:rsidRDefault="00636583" w:rsidP="00A040B7">
                      <w:pPr>
                        <w:widowControl w:val="0"/>
                        <w:ind w:right="-20"/>
                        <w:contextualSpacing/>
                        <w:rPr>
                          <w:rFonts w:ascii="Arial Black" w:eastAsia="Arial" w:hAnsi="Arial Black"/>
                          <w:b/>
                          <w:bCs/>
                          <w:sz w:val="14"/>
                        </w:rPr>
                      </w:pPr>
                      <w:r w:rsidRPr="00500B75">
                        <w:rPr>
                          <w:rStyle w:val="PlaceholderText"/>
                        </w:rPr>
                        <w:t>Haga clic o toque aquí para escribir el texto</w:t>
                      </w:r>
                      <w:r>
                        <w:rPr>
                          <w:rStyle w:val="PlaceholderText"/>
                        </w:rPr>
                        <w:t>.</w:t>
                      </w:r>
                    </w:p>
                  </w:tc>
                </w:sdtContent>
              </w:sdt>
              <w:tc>
                <w:tcPr>
                  <w:tcW w:w="4301" w:type="dxa"/>
                  <w:vAlign w:val="center"/>
                </w:tcPr>
                <w:p w14:paraId="763FDD5B" w14:textId="29554C70" w:rsidR="0068030E" w:rsidRPr="00BB031F" w:rsidRDefault="004C4116" w:rsidP="004C4116">
                  <w:pPr>
                    <w:widowControl w:val="0"/>
                    <w:ind w:left="370" w:right="-20" w:hanging="270"/>
                    <w:contextualSpacing/>
                    <w:jc w:val="center"/>
                    <w:rPr>
                      <w:rFonts w:ascii="Arial" w:eastAsia="Arial" w:hAnsi="Arial" w:cs="Arial"/>
                      <w:bCs/>
                      <w:i/>
                      <w:sz w:val="16"/>
                      <w:szCs w:val="16"/>
                      <w:lang w:val="es-MX"/>
                    </w:rPr>
                  </w:pPr>
                  <w:r w:rsidRPr="00BB031F">
                    <w:rPr>
                      <w:rFonts w:ascii="Arial" w:eastAsia="Arial" w:hAnsi="Arial" w:cs="Arial"/>
                      <w:bCs/>
                      <w:i/>
                      <w:sz w:val="16"/>
                      <w:szCs w:val="16"/>
                      <w:lang w:val="es-MX"/>
                    </w:rPr>
                    <w:t>Ambulancia Aérea/Corta- Distancia/Cabrestante de Rescate/ Ambulancia Terrenal /Otro</w:t>
                  </w:r>
                </w:p>
              </w:tc>
            </w:tr>
            <w:tr w:rsidR="0068030E" w:rsidRPr="00BB031F" w14:paraId="72F9FFB5" w14:textId="77777777" w:rsidTr="0026505F">
              <w:trPr>
                <w:trHeight w:val="436"/>
              </w:trPr>
              <w:tc>
                <w:tcPr>
                  <w:tcW w:w="2538" w:type="dxa"/>
                  <w:vAlign w:val="center"/>
                </w:tcPr>
                <w:p w14:paraId="46413ABF" w14:textId="441A833A" w:rsidR="0068030E" w:rsidRPr="00660B11" w:rsidRDefault="00E054B6" w:rsidP="00687636">
                  <w:pPr>
                    <w:widowControl w:val="0"/>
                    <w:ind w:right="-20"/>
                    <w:contextualSpacing/>
                    <w:jc w:val="center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proofErr w:type="spellStart"/>
                  <w:r w:rsidRPr="00E054B6">
                    <w:rPr>
                      <w:rFonts w:ascii="Arial" w:eastAsia="Arial" w:hAnsi="Arial" w:cs="Arial"/>
                      <w:sz w:val="16"/>
                      <w:szCs w:val="16"/>
                    </w:rPr>
                    <w:t>Ubicación</w:t>
                  </w:r>
                  <w:proofErr w:type="spellEnd"/>
                  <w:r w:rsidRPr="00E054B6">
                    <w:rPr>
                      <w:rFonts w:ascii="Arial" w:eastAsia="Arial" w:hAnsi="Arial" w:cs="Arial"/>
                      <w:sz w:val="16"/>
                      <w:szCs w:val="16"/>
                    </w:rPr>
                    <w:t xml:space="preserve"> del </w:t>
                  </w:r>
                  <w:proofErr w:type="spellStart"/>
                  <w:r w:rsidRPr="00E054B6">
                    <w:rPr>
                      <w:rFonts w:ascii="Arial" w:eastAsia="Arial" w:hAnsi="Arial" w:cs="Arial"/>
                      <w:sz w:val="16"/>
                      <w:szCs w:val="16"/>
                    </w:rPr>
                    <w:t>Paciente</w:t>
                  </w:r>
                  <w:proofErr w:type="spellEnd"/>
                </w:p>
              </w:tc>
              <w:sdt>
                <w:sdtPr>
                  <w:rPr>
                    <w:rFonts w:ascii="Calibri" w:eastAsia="Calibri" w:hAnsi="Calibri"/>
                  </w:rPr>
                  <w:id w:val="-701084986"/>
                  <w:placeholder>
                    <w:docPart w:val="60A110529CB44573A0F9F6C0E841AEDB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4387" w:type="dxa"/>
                      <w:vAlign w:val="center"/>
                    </w:tcPr>
                    <w:p w14:paraId="4F7789A7" w14:textId="71BFE5A9" w:rsidR="0068030E" w:rsidRPr="00660B11" w:rsidRDefault="00817240" w:rsidP="00A040B7">
                      <w:pPr>
                        <w:widowControl w:val="0"/>
                        <w:contextualSpacing/>
                        <w:rPr>
                          <w:rFonts w:ascii="Calibri" w:eastAsia="Calibri" w:hAnsi="Calibri"/>
                        </w:rPr>
                      </w:pPr>
                      <w:r w:rsidRPr="00500B75">
                        <w:rPr>
                          <w:rStyle w:val="PlaceholderText"/>
                        </w:rPr>
                        <w:t>Haga clic o toque aquí para escribir el texto</w:t>
                      </w:r>
                      <w:r>
                        <w:rPr>
                          <w:rStyle w:val="PlaceholderText"/>
                        </w:rPr>
                        <w:t>.</w:t>
                      </w:r>
                    </w:p>
                  </w:tc>
                </w:sdtContent>
              </w:sdt>
              <w:tc>
                <w:tcPr>
                  <w:tcW w:w="4301" w:type="dxa"/>
                  <w:vAlign w:val="center"/>
                </w:tcPr>
                <w:p w14:paraId="37E8A475" w14:textId="35E066C3" w:rsidR="0068030E" w:rsidRPr="00BB031F" w:rsidRDefault="004C4116" w:rsidP="00687636">
                  <w:pPr>
                    <w:widowControl w:val="0"/>
                    <w:ind w:right="90"/>
                    <w:contextualSpacing/>
                    <w:jc w:val="center"/>
                    <w:rPr>
                      <w:rFonts w:ascii="Arial" w:eastAsia="Arial" w:hAnsi="Arial" w:cs="Arial"/>
                      <w:i/>
                      <w:position w:val="-2"/>
                      <w:sz w:val="16"/>
                      <w:szCs w:val="16"/>
                      <w:lang w:val="es-MX"/>
                    </w:rPr>
                  </w:pPr>
                  <w:r w:rsidRPr="00BB031F">
                    <w:rPr>
                      <w:rFonts w:ascii="Arial" w:eastAsia="Arial" w:hAnsi="Arial" w:cs="Arial"/>
                      <w:i/>
                      <w:position w:val="-2"/>
                      <w:sz w:val="16"/>
                      <w:szCs w:val="16"/>
                      <w:lang w:val="es-MX"/>
                    </w:rPr>
                    <w:t>Ubicación descriptiva; latitud y longitud (WGS84</w:t>
                  </w:r>
                  <w:r w:rsidR="0068030E" w:rsidRPr="00BB031F">
                    <w:rPr>
                      <w:rFonts w:ascii="Arial" w:eastAsia="Arial" w:hAnsi="Arial" w:cs="Arial"/>
                      <w:i/>
                      <w:position w:val="-2"/>
                      <w:sz w:val="16"/>
                      <w:szCs w:val="16"/>
                      <w:lang w:val="es-MX"/>
                    </w:rPr>
                    <w:t>)</w:t>
                  </w:r>
                </w:p>
              </w:tc>
            </w:tr>
            <w:tr w:rsidR="0068030E" w:rsidRPr="00BB031F" w14:paraId="72FF20DF" w14:textId="77777777" w:rsidTr="0026505F">
              <w:trPr>
                <w:trHeight w:val="150"/>
              </w:trPr>
              <w:tc>
                <w:tcPr>
                  <w:tcW w:w="2538" w:type="dxa"/>
                  <w:vAlign w:val="center"/>
                </w:tcPr>
                <w:p w14:paraId="7BD3AF79" w14:textId="54060AB0" w:rsidR="0068030E" w:rsidRPr="00660B11" w:rsidRDefault="00E054B6" w:rsidP="00687636">
                  <w:pPr>
                    <w:widowControl w:val="0"/>
                    <w:ind w:right="-20"/>
                    <w:contextualSpacing/>
                    <w:jc w:val="center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proofErr w:type="spellStart"/>
                  <w:r w:rsidRPr="00E054B6">
                    <w:rPr>
                      <w:rFonts w:ascii="Arial" w:eastAsia="Arial" w:hAnsi="Arial" w:cs="Arial"/>
                      <w:sz w:val="16"/>
                      <w:szCs w:val="16"/>
                    </w:rPr>
                    <w:t>Nombre</w:t>
                  </w:r>
                  <w:proofErr w:type="spellEnd"/>
                  <w:r w:rsidRPr="00E054B6">
                    <w:rPr>
                      <w:rFonts w:ascii="Arial" w:eastAsia="Arial" w:hAnsi="Arial" w:cs="Arial"/>
                      <w:sz w:val="16"/>
                      <w:szCs w:val="16"/>
                    </w:rPr>
                    <w:t xml:space="preserve"> del </w:t>
                  </w:r>
                  <w:proofErr w:type="spellStart"/>
                  <w:r w:rsidRPr="00E054B6">
                    <w:rPr>
                      <w:rFonts w:ascii="Arial" w:eastAsia="Arial" w:hAnsi="Arial" w:cs="Arial"/>
                      <w:sz w:val="16"/>
                      <w:szCs w:val="16"/>
                    </w:rPr>
                    <w:t>Incidente</w:t>
                  </w:r>
                  <w:proofErr w:type="spellEnd"/>
                </w:p>
              </w:tc>
              <w:sdt>
                <w:sdtPr>
                  <w:rPr>
                    <w:rFonts w:ascii="Calibri" w:eastAsia="Calibri" w:hAnsi="Calibri"/>
                  </w:rPr>
                  <w:id w:val="-176809284"/>
                  <w:placeholder>
                    <w:docPart w:val="BABBE557EC014FEA91D8105C9EF8315B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4387" w:type="dxa"/>
                      <w:vAlign w:val="center"/>
                    </w:tcPr>
                    <w:p w14:paraId="02FFA461" w14:textId="73569464" w:rsidR="0068030E" w:rsidRPr="00660B11" w:rsidRDefault="00817240" w:rsidP="00A040B7">
                      <w:pPr>
                        <w:widowControl w:val="0"/>
                        <w:contextualSpacing/>
                        <w:rPr>
                          <w:rFonts w:ascii="Calibri" w:eastAsia="Calibri" w:hAnsi="Calibri"/>
                        </w:rPr>
                      </w:pPr>
                      <w:r w:rsidRPr="00500B75">
                        <w:rPr>
                          <w:rStyle w:val="PlaceholderText"/>
                        </w:rPr>
                        <w:t>Haga clic o toque aquí para escribir el texto</w:t>
                      </w:r>
                      <w:r>
                        <w:rPr>
                          <w:rStyle w:val="PlaceholderText"/>
                        </w:rPr>
                        <w:t>.</w:t>
                      </w:r>
                    </w:p>
                  </w:tc>
                </w:sdtContent>
              </w:sdt>
              <w:tc>
                <w:tcPr>
                  <w:tcW w:w="4301" w:type="dxa"/>
                  <w:vAlign w:val="center"/>
                </w:tcPr>
                <w:p w14:paraId="7256476D" w14:textId="31AC7FFE" w:rsidR="0068030E" w:rsidRPr="00BB031F" w:rsidRDefault="004C4116" w:rsidP="00687636">
                  <w:pPr>
                    <w:widowControl w:val="0"/>
                    <w:ind w:right="90"/>
                    <w:contextualSpacing/>
                    <w:jc w:val="center"/>
                    <w:rPr>
                      <w:rFonts w:ascii="Arial" w:eastAsia="Arial" w:hAnsi="Arial" w:cs="Arial"/>
                      <w:i/>
                      <w:position w:val="-2"/>
                      <w:sz w:val="16"/>
                      <w:szCs w:val="16"/>
                      <w:lang w:val="es-MX"/>
                    </w:rPr>
                  </w:pPr>
                  <w:r w:rsidRPr="00BB031F">
                    <w:rPr>
                      <w:rFonts w:ascii="Arial" w:eastAsia="Arial" w:hAnsi="Arial" w:cs="Arial"/>
                      <w:i/>
                      <w:sz w:val="16"/>
                      <w:szCs w:val="16"/>
                      <w:lang w:val="es-MX"/>
                    </w:rPr>
                    <w:t>Nombre Geográfico y “Medical” (Ej.: Unidad Médica Pradera de las Truchas</w:t>
                  </w:r>
                  <w:r w:rsidR="0068030E" w:rsidRPr="00BB031F">
                    <w:rPr>
                      <w:rFonts w:ascii="Arial" w:eastAsia="Arial" w:hAnsi="Arial" w:cs="Arial"/>
                      <w:i/>
                      <w:sz w:val="16"/>
                      <w:szCs w:val="16"/>
                      <w:lang w:val="es-MX"/>
                    </w:rPr>
                    <w:t>)</w:t>
                  </w:r>
                </w:p>
              </w:tc>
            </w:tr>
            <w:tr w:rsidR="0068030E" w:rsidRPr="00BB031F" w14:paraId="55D7D252" w14:textId="77777777" w:rsidTr="0026505F">
              <w:trPr>
                <w:trHeight w:val="305"/>
              </w:trPr>
              <w:tc>
                <w:tcPr>
                  <w:tcW w:w="2538" w:type="dxa"/>
                  <w:vAlign w:val="center"/>
                </w:tcPr>
                <w:p w14:paraId="409D0A04" w14:textId="22E0736E" w:rsidR="0068030E" w:rsidRPr="00BB031F" w:rsidRDefault="00E054B6" w:rsidP="00687636">
                  <w:pPr>
                    <w:widowControl w:val="0"/>
                    <w:ind w:right="-20"/>
                    <w:contextualSpacing/>
                    <w:jc w:val="center"/>
                    <w:rPr>
                      <w:rFonts w:ascii="Arial" w:eastAsia="Arial" w:hAnsi="Arial" w:cs="Arial"/>
                      <w:sz w:val="16"/>
                      <w:szCs w:val="16"/>
                      <w:lang w:val="es-MX"/>
                    </w:rPr>
                  </w:pPr>
                  <w:r w:rsidRPr="00BB031F">
                    <w:rPr>
                      <w:rFonts w:ascii="Arial" w:eastAsia="Arial" w:hAnsi="Arial" w:cs="Arial"/>
                      <w:sz w:val="16"/>
                      <w:szCs w:val="16"/>
                      <w:lang w:val="es-MX"/>
                    </w:rPr>
                    <w:t>Comandante de Incidente del Sitio</w:t>
                  </w:r>
                </w:p>
              </w:tc>
              <w:sdt>
                <w:sdtPr>
                  <w:rPr>
                    <w:rFonts w:ascii="Calibri" w:eastAsia="Calibri" w:hAnsi="Calibri"/>
                  </w:rPr>
                  <w:id w:val="-2081904468"/>
                  <w:placeholder>
                    <w:docPart w:val="212BEE1B7AEA4B73A9533716E71680CD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4387" w:type="dxa"/>
                      <w:vAlign w:val="center"/>
                    </w:tcPr>
                    <w:p w14:paraId="639610CB" w14:textId="173EDA6C" w:rsidR="0068030E" w:rsidRPr="00660B11" w:rsidRDefault="00817240" w:rsidP="00A040B7">
                      <w:pPr>
                        <w:widowControl w:val="0"/>
                        <w:contextualSpacing/>
                        <w:rPr>
                          <w:rFonts w:ascii="Calibri" w:eastAsia="Calibri" w:hAnsi="Calibri"/>
                        </w:rPr>
                      </w:pPr>
                      <w:r w:rsidRPr="00500B75">
                        <w:rPr>
                          <w:rStyle w:val="PlaceholderText"/>
                        </w:rPr>
                        <w:t>Haga clic o toque aquí para escribir el texto</w:t>
                      </w:r>
                      <w:r>
                        <w:rPr>
                          <w:rStyle w:val="PlaceholderText"/>
                        </w:rPr>
                        <w:t>.</w:t>
                      </w:r>
                    </w:p>
                  </w:tc>
                </w:sdtContent>
              </w:sdt>
              <w:tc>
                <w:tcPr>
                  <w:tcW w:w="4301" w:type="dxa"/>
                  <w:vAlign w:val="center"/>
                </w:tcPr>
                <w:p w14:paraId="0F0F37AE" w14:textId="42EC7B10" w:rsidR="0068030E" w:rsidRPr="00BB031F" w:rsidRDefault="004C4116" w:rsidP="00687636">
                  <w:pPr>
                    <w:widowControl w:val="0"/>
                    <w:ind w:right="90"/>
                    <w:contextualSpacing/>
                    <w:jc w:val="center"/>
                    <w:rPr>
                      <w:rFonts w:ascii="Arial" w:eastAsia="Arial" w:hAnsi="Arial" w:cs="Arial"/>
                      <w:i/>
                      <w:sz w:val="16"/>
                      <w:szCs w:val="16"/>
                      <w:lang w:val="es-MX"/>
                    </w:rPr>
                  </w:pPr>
                  <w:r w:rsidRPr="00BB031F">
                    <w:rPr>
                      <w:rFonts w:ascii="Arial" w:eastAsia="Arial" w:hAnsi="Arial" w:cs="Arial"/>
                      <w:i/>
                      <w:sz w:val="16"/>
                      <w:szCs w:val="16"/>
                      <w:lang w:val="es-MX"/>
                    </w:rPr>
                    <w:t>Nombre del Comandante de Incidente del sitio del incidente dentro del incidente (Ej.: Jones, TFLD calificado</w:t>
                  </w:r>
                  <w:r w:rsidR="0068030E" w:rsidRPr="00BB031F">
                    <w:rPr>
                      <w:rFonts w:ascii="Arial" w:eastAsia="Arial" w:hAnsi="Arial" w:cs="Arial"/>
                      <w:i/>
                      <w:sz w:val="16"/>
                      <w:szCs w:val="16"/>
                      <w:lang w:val="es-MX"/>
                    </w:rPr>
                    <w:t>)</w:t>
                  </w:r>
                </w:p>
              </w:tc>
            </w:tr>
            <w:tr w:rsidR="0068030E" w:rsidRPr="00BB031F" w14:paraId="66A58A2C" w14:textId="77777777" w:rsidTr="0026505F">
              <w:trPr>
                <w:trHeight w:val="150"/>
              </w:trPr>
              <w:tc>
                <w:tcPr>
                  <w:tcW w:w="2538" w:type="dxa"/>
                  <w:vAlign w:val="center"/>
                </w:tcPr>
                <w:p w14:paraId="53AC71E6" w14:textId="4861A7DD" w:rsidR="0068030E" w:rsidRPr="00660B11" w:rsidRDefault="00E054B6" w:rsidP="00687636">
                  <w:pPr>
                    <w:widowControl w:val="0"/>
                    <w:ind w:right="-20"/>
                    <w:contextualSpacing/>
                    <w:jc w:val="center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proofErr w:type="spellStart"/>
                  <w:r w:rsidRPr="00E054B6">
                    <w:rPr>
                      <w:rFonts w:ascii="Arial" w:eastAsia="Arial" w:hAnsi="Arial" w:cs="Arial"/>
                      <w:sz w:val="16"/>
                      <w:szCs w:val="16"/>
                    </w:rPr>
                    <w:t>Atención</w:t>
                  </w:r>
                  <w:proofErr w:type="spellEnd"/>
                  <w:r w:rsidRPr="00E054B6">
                    <w:rPr>
                      <w:rFonts w:ascii="Arial" w:eastAsia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5A65F6">
                    <w:rPr>
                      <w:rFonts w:ascii="Arial" w:eastAsia="Arial" w:hAnsi="Arial" w:cs="Arial"/>
                      <w:sz w:val="16"/>
                      <w:szCs w:val="16"/>
                    </w:rPr>
                    <w:t>M</w:t>
                  </w:r>
                  <w:r w:rsidRPr="00E054B6">
                    <w:rPr>
                      <w:rFonts w:ascii="Arial" w:eastAsia="Arial" w:hAnsi="Arial" w:cs="Arial"/>
                      <w:sz w:val="16"/>
                      <w:szCs w:val="16"/>
                    </w:rPr>
                    <w:t>édica</w:t>
                  </w:r>
                  <w:proofErr w:type="spellEnd"/>
                  <w:r w:rsidRPr="00E054B6">
                    <w:rPr>
                      <w:rFonts w:ascii="Arial" w:eastAsia="Arial" w:hAnsi="Arial" w:cs="Arial"/>
                      <w:sz w:val="16"/>
                      <w:szCs w:val="16"/>
                    </w:rPr>
                    <w:t xml:space="preserve"> del </w:t>
                  </w:r>
                  <w:proofErr w:type="spellStart"/>
                  <w:r w:rsidRPr="00E054B6">
                    <w:rPr>
                      <w:rFonts w:ascii="Arial" w:eastAsia="Arial" w:hAnsi="Arial" w:cs="Arial"/>
                      <w:sz w:val="16"/>
                      <w:szCs w:val="16"/>
                    </w:rPr>
                    <w:t>Paciente</w:t>
                  </w:r>
                  <w:proofErr w:type="spellEnd"/>
                </w:p>
              </w:tc>
              <w:sdt>
                <w:sdtPr>
                  <w:rPr>
                    <w:rFonts w:ascii="Calibri" w:eastAsia="Calibri" w:hAnsi="Calibri"/>
                  </w:rPr>
                  <w:id w:val="371503983"/>
                  <w:placeholder>
                    <w:docPart w:val="D1367BAFBA4848B3A22C2D4536D7F8B5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4387" w:type="dxa"/>
                      <w:vAlign w:val="center"/>
                    </w:tcPr>
                    <w:p w14:paraId="199A63CB" w14:textId="0D78711D" w:rsidR="0068030E" w:rsidRPr="00660B11" w:rsidRDefault="00817240" w:rsidP="00A040B7">
                      <w:pPr>
                        <w:widowControl w:val="0"/>
                        <w:contextualSpacing/>
                        <w:rPr>
                          <w:rFonts w:ascii="Calibri" w:eastAsia="Calibri" w:hAnsi="Calibri"/>
                        </w:rPr>
                      </w:pPr>
                      <w:r w:rsidRPr="00500B75">
                        <w:rPr>
                          <w:rStyle w:val="PlaceholderText"/>
                        </w:rPr>
                        <w:t>Haga clic o toque aquí para escribir el texto</w:t>
                      </w:r>
                      <w:r>
                        <w:rPr>
                          <w:rStyle w:val="PlaceholderText"/>
                        </w:rPr>
                        <w:t>.</w:t>
                      </w:r>
                    </w:p>
                  </w:tc>
                </w:sdtContent>
              </w:sdt>
              <w:tc>
                <w:tcPr>
                  <w:tcW w:w="4301" w:type="dxa"/>
                  <w:vAlign w:val="center"/>
                </w:tcPr>
                <w:p w14:paraId="2D753900" w14:textId="146E997B" w:rsidR="004C4116" w:rsidRPr="00BB031F" w:rsidRDefault="004C4116" w:rsidP="004C4116">
                  <w:pPr>
                    <w:widowControl w:val="0"/>
                    <w:ind w:right="90"/>
                    <w:contextualSpacing/>
                    <w:jc w:val="center"/>
                    <w:rPr>
                      <w:rFonts w:ascii="Arial" w:eastAsia="Arial" w:hAnsi="Arial" w:cs="Arial"/>
                      <w:i/>
                      <w:position w:val="-2"/>
                      <w:sz w:val="16"/>
                      <w:szCs w:val="16"/>
                      <w:lang w:val="es-MX"/>
                    </w:rPr>
                  </w:pPr>
                  <w:r w:rsidRPr="00BB031F">
                    <w:rPr>
                      <w:rFonts w:ascii="Arial" w:eastAsia="Arial" w:hAnsi="Arial" w:cs="Arial"/>
                      <w:i/>
                      <w:position w:val="-2"/>
                      <w:sz w:val="16"/>
                      <w:szCs w:val="16"/>
                      <w:lang w:val="es-MX"/>
                    </w:rPr>
                    <w:t xml:space="preserve">Nombre del Proveedor de atención Médica </w:t>
                  </w:r>
                </w:p>
                <w:p w14:paraId="51E2034D" w14:textId="615DEEF7" w:rsidR="0068030E" w:rsidRPr="00BB031F" w:rsidRDefault="004C4116" w:rsidP="0026505F">
                  <w:pPr>
                    <w:widowControl w:val="0"/>
                    <w:ind w:right="90"/>
                    <w:contextualSpacing/>
                    <w:jc w:val="center"/>
                    <w:rPr>
                      <w:rFonts w:ascii="Arial" w:eastAsia="Arial" w:hAnsi="Arial" w:cs="Arial"/>
                      <w:sz w:val="16"/>
                      <w:szCs w:val="16"/>
                      <w:lang w:val="es-MX"/>
                    </w:rPr>
                  </w:pPr>
                  <w:r w:rsidRPr="00BB031F">
                    <w:rPr>
                      <w:rFonts w:ascii="Arial" w:eastAsia="Arial" w:hAnsi="Arial" w:cs="Arial"/>
                      <w:i/>
                      <w:position w:val="-2"/>
                      <w:sz w:val="16"/>
                      <w:szCs w:val="16"/>
                      <w:lang w:val="es-MX"/>
                    </w:rPr>
                    <w:t>(Ej.: Técnico de emergencia médica Smith</w:t>
                  </w:r>
                  <w:r w:rsidR="0068030E" w:rsidRPr="00BB031F">
                    <w:rPr>
                      <w:rFonts w:ascii="Arial" w:eastAsia="Arial" w:hAnsi="Arial" w:cs="Arial"/>
                      <w:i/>
                      <w:sz w:val="16"/>
                      <w:szCs w:val="16"/>
                      <w:lang w:val="es-MX"/>
                    </w:rPr>
                    <w:t>)</w:t>
                  </w:r>
                </w:p>
              </w:tc>
            </w:tr>
          </w:tbl>
          <w:p w14:paraId="77B294B8" w14:textId="3945F197" w:rsidR="0068030E" w:rsidRPr="00BB031F" w:rsidRDefault="0068030E" w:rsidP="00687636">
            <w:pPr>
              <w:widowControl w:val="0"/>
              <w:ind w:right="-20"/>
              <w:rPr>
                <w:rFonts w:ascii="Arial" w:eastAsia="Arial" w:hAnsi="Arial" w:cs="Arial"/>
                <w:i/>
                <w:sz w:val="13"/>
                <w:szCs w:val="13"/>
                <w:lang w:val="es-MX"/>
              </w:rPr>
            </w:pPr>
            <w:r w:rsidRPr="00BB031F">
              <w:rPr>
                <w:rFonts w:ascii="Arial Black" w:eastAsia="Arial" w:hAnsi="Arial Black"/>
                <w:b/>
                <w:bCs/>
                <w:sz w:val="14"/>
                <w:lang w:val="es-MX"/>
              </w:rPr>
              <w:t xml:space="preserve">3. </w:t>
            </w:r>
            <w:r w:rsidR="0013415D" w:rsidRPr="00BB031F">
              <w:rPr>
                <w:rFonts w:ascii="Arial Black" w:eastAsia="Arial" w:hAnsi="Arial Black"/>
                <w:b/>
                <w:bCs/>
                <w:sz w:val="14"/>
                <w:lang w:val="es-MX"/>
              </w:rPr>
              <w:t>EVALUACIÓN INICIAL DEL PACIENTE:</w:t>
            </w:r>
            <w:r w:rsidRPr="00BB031F">
              <w:rPr>
                <w:rFonts w:ascii="Arial Black" w:eastAsia="Arial" w:hAnsi="Arial Black"/>
                <w:b/>
                <w:bCs/>
                <w:sz w:val="14"/>
                <w:lang w:val="es-MX"/>
              </w:rPr>
              <w:t xml:space="preserve"> </w:t>
            </w:r>
            <w:r w:rsidR="00291836" w:rsidRPr="00BB031F">
              <w:rPr>
                <w:rFonts w:ascii="Arial" w:eastAsia="Arial" w:hAnsi="Arial" w:cs="Arial"/>
                <w:i/>
                <w:sz w:val="13"/>
                <w:szCs w:val="13"/>
                <w:lang w:val="es-MX"/>
              </w:rPr>
              <w:t>Completar esta sección para cada paciente, según corresponda (comenzar con el paciente más grave).</w:t>
            </w:r>
          </w:p>
          <w:tbl>
            <w:tblPr>
              <w:tblW w:w="11241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1241"/>
            </w:tblGrid>
            <w:tr w:rsidR="0068030E" w:rsidRPr="00660B11" w14:paraId="3CE75B61" w14:textId="77777777" w:rsidTr="005C486B">
              <w:trPr>
                <w:trHeight w:val="422"/>
              </w:trPr>
              <w:tc>
                <w:tcPr>
                  <w:tcW w:w="5000" w:type="pct"/>
                  <w:vAlign w:val="center"/>
                </w:tcPr>
                <w:p w14:paraId="190055C6" w14:textId="108C9D83" w:rsidR="0068030E" w:rsidRPr="00660B11" w:rsidRDefault="0068030E" w:rsidP="005924CB">
                  <w:pPr>
                    <w:widowControl w:val="0"/>
                    <w:tabs>
                      <w:tab w:val="left" w:pos="1610"/>
                      <w:tab w:val="left" w:pos="3590"/>
                    </w:tabs>
                    <w:contextualSpacing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 w:rsidRPr="00BB031F">
                    <w:rPr>
                      <w:rFonts w:ascii="Arial" w:eastAsia="Arial" w:hAnsi="Arial" w:cs="Arial"/>
                      <w:sz w:val="16"/>
                      <w:szCs w:val="16"/>
                      <w:lang w:val="es-MX"/>
                    </w:rPr>
                    <w:t xml:space="preserve">   </w:t>
                  </w:r>
                  <w:r w:rsidR="00291836" w:rsidRPr="00BB031F">
                    <w:rPr>
                      <w:rFonts w:ascii="Arial" w:eastAsia="Arial" w:hAnsi="Arial" w:cs="Arial"/>
                      <w:sz w:val="16"/>
                      <w:szCs w:val="16"/>
                      <w:lang w:val="es-MX"/>
                    </w:rPr>
                    <w:t>Evaluación del paciente: Consulte la página 106 del GRI/IRPG.</w:t>
                  </w:r>
                  <w:r w:rsidR="00FE7651" w:rsidRPr="00BB031F">
                    <w:rPr>
                      <w:rFonts w:ascii="Arial" w:eastAsia="Arial" w:hAnsi="Arial" w:cs="Arial"/>
                      <w:sz w:val="16"/>
                      <w:szCs w:val="16"/>
                      <w:lang w:val="es-MX"/>
                    </w:rPr>
                    <w:t xml:space="preserve"> </w:t>
                  </w:r>
                  <w:sdt>
                    <w:sdtPr>
                      <w:rPr>
                        <w:rFonts w:ascii="Calibri" w:eastAsia="Calibri" w:hAnsi="Calibri"/>
                      </w:rPr>
                      <w:id w:val="-1062410351"/>
                      <w:placeholder>
                        <w:docPart w:val="F9F13F7E04BE4BA3879772734C4C032F"/>
                      </w:placeholder>
                      <w:showingPlcHdr/>
                      <w:text/>
                    </w:sdtPr>
                    <w:sdtEndPr/>
                    <w:sdtContent>
                      <w:r w:rsidR="00EE110A" w:rsidRPr="00500B75">
                        <w:rPr>
                          <w:rStyle w:val="PlaceholderText"/>
                        </w:rPr>
                        <w:t>Haga clic o toque aquí para escribir el texto</w:t>
                      </w:r>
                      <w:r w:rsidR="00EE110A">
                        <w:rPr>
                          <w:rStyle w:val="PlaceholderText"/>
                        </w:rPr>
                        <w:t>.</w:t>
                      </w:r>
                    </w:sdtContent>
                  </w:sdt>
                </w:p>
              </w:tc>
            </w:tr>
            <w:tr w:rsidR="0068030E" w:rsidRPr="00660B11" w14:paraId="0A8FCF2C" w14:textId="77777777" w:rsidTr="00687636">
              <w:trPr>
                <w:trHeight w:val="431"/>
              </w:trPr>
              <w:tc>
                <w:tcPr>
                  <w:tcW w:w="5000" w:type="pct"/>
                  <w:vAlign w:val="center"/>
                </w:tcPr>
                <w:p w14:paraId="12A978E6" w14:textId="31011D03" w:rsidR="0068030E" w:rsidRPr="00660B11" w:rsidRDefault="0068030E" w:rsidP="00687636">
                  <w:pPr>
                    <w:widowControl w:val="0"/>
                    <w:contextualSpacing/>
                    <w:rPr>
                      <w:rFonts w:ascii="Arial" w:eastAsia="Calibri" w:hAnsi="Arial" w:cs="Arial"/>
                      <w:sz w:val="16"/>
                      <w:szCs w:val="16"/>
                    </w:rPr>
                  </w:pPr>
                  <w:r>
                    <w:rPr>
                      <w:rFonts w:ascii="Arial Black" w:eastAsia="Arial" w:hAnsi="Arial Black" w:cs="Arial"/>
                      <w:sz w:val="14"/>
                      <w:szCs w:val="14"/>
                    </w:rPr>
                    <w:t xml:space="preserve">   </w:t>
                  </w:r>
                  <w:proofErr w:type="spellStart"/>
                  <w:r w:rsidR="00291836" w:rsidRPr="00291836">
                    <w:rPr>
                      <w:rFonts w:ascii="Arial" w:eastAsia="Arial" w:hAnsi="Arial" w:cs="Arial"/>
                      <w:sz w:val="16"/>
                      <w:szCs w:val="16"/>
                    </w:rPr>
                    <w:t>Tratamiento</w:t>
                  </w:r>
                  <w:proofErr w:type="spellEnd"/>
                  <w:r w:rsidRPr="00660B11">
                    <w:rPr>
                      <w:rFonts w:ascii="Arial" w:eastAsia="Arial" w:hAnsi="Arial" w:cs="Arial"/>
                      <w:sz w:val="16"/>
                      <w:szCs w:val="16"/>
                    </w:rPr>
                    <w:t>: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</w:rPr>
                    <w:t xml:space="preserve"> </w:t>
                  </w:r>
                  <w:sdt>
                    <w:sdtPr>
                      <w:rPr>
                        <w:rFonts w:ascii="Calibri" w:eastAsia="Calibri" w:hAnsi="Calibri"/>
                      </w:rPr>
                      <w:id w:val="579563709"/>
                      <w:placeholder>
                        <w:docPart w:val="357A97CB214843FDA19D3202A1A8EF34"/>
                      </w:placeholder>
                      <w:showingPlcHdr/>
                      <w:text/>
                    </w:sdtPr>
                    <w:sdtEndPr/>
                    <w:sdtContent>
                      <w:r w:rsidR="00EE110A" w:rsidRPr="00500B75">
                        <w:rPr>
                          <w:rStyle w:val="PlaceholderText"/>
                        </w:rPr>
                        <w:t>Haga clic o toque aquí para escribir el texto</w:t>
                      </w:r>
                      <w:r w:rsidR="00EE110A">
                        <w:rPr>
                          <w:rStyle w:val="PlaceholderText"/>
                        </w:rPr>
                        <w:t>.</w:t>
                      </w:r>
                    </w:sdtContent>
                  </w:sdt>
                </w:p>
              </w:tc>
            </w:tr>
          </w:tbl>
          <w:p w14:paraId="4A0B86A1" w14:textId="120E045C" w:rsidR="0068030E" w:rsidRPr="00660B11" w:rsidRDefault="0068030E" w:rsidP="00687636">
            <w:pPr>
              <w:widowControl w:val="0"/>
              <w:ind w:right="-20"/>
              <w:rPr>
                <w:rFonts w:ascii="Arial Black" w:eastAsia="Arial" w:hAnsi="Arial Black"/>
                <w:b/>
                <w:bCs/>
                <w:sz w:val="14"/>
              </w:rPr>
            </w:pPr>
            <w:r>
              <w:rPr>
                <w:rFonts w:ascii="Arial Black" w:eastAsia="Arial" w:hAnsi="Arial Black"/>
                <w:b/>
                <w:bCs/>
                <w:sz w:val="14"/>
              </w:rPr>
              <w:t>4</w:t>
            </w:r>
            <w:r w:rsidRPr="00660B11">
              <w:rPr>
                <w:rFonts w:ascii="Arial Black" w:eastAsia="Arial" w:hAnsi="Arial Black"/>
                <w:b/>
                <w:bCs/>
                <w:sz w:val="14"/>
              </w:rPr>
              <w:t xml:space="preserve">. </w:t>
            </w:r>
            <w:r w:rsidR="00291836" w:rsidRPr="00291836">
              <w:rPr>
                <w:rFonts w:ascii="Arial Black" w:eastAsia="Arial" w:hAnsi="Arial Black"/>
                <w:b/>
                <w:bCs/>
                <w:sz w:val="14"/>
              </w:rPr>
              <w:t>PLAN DE TRANSPORTE</w:t>
            </w:r>
            <w:r w:rsidRPr="00660B11">
              <w:rPr>
                <w:rFonts w:ascii="Arial Black" w:eastAsia="Arial" w:hAnsi="Arial Black"/>
                <w:b/>
                <w:bCs/>
                <w:sz w:val="14"/>
              </w:rPr>
              <w:t xml:space="preserve">: </w:t>
            </w:r>
          </w:p>
          <w:tbl>
            <w:tblPr>
              <w:tblW w:w="11217" w:type="dxa"/>
              <w:tblBorders>
                <w:top w:val="single" w:sz="4" w:space="0" w:color="auto"/>
                <w:bottom w:val="single" w:sz="4" w:space="0" w:color="auto"/>
                <w:insideH w:val="single" w:sz="8" w:space="0" w:color="000000"/>
                <w:insideV w:val="single" w:sz="8" w:space="0" w:color="000000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1217"/>
            </w:tblGrid>
            <w:tr w:rsidR="0068030E" w:rsidRPr="00BB031F" w14:paraId="6DF30A01" w14:textId="77777777" w:rsidTr="00687636">
              <w:trPr>
                <w:trHeight w:val="548"/>
              </w:trPr>
              <w:tc>
                <w:tcPr>
                  <w:tcW w:w="0" w:type="auto"/>
                </w:tcPr>
                <w:p w14:paraId="113D0B9C" w14:textId="547D0128" w:rsidR="0068030E" w:rsidRPr="00BB031F" w:rsidRDefault="00291836" w:rsidP="00687636">
                  <w:pPr>
                    <w:widowControl w:val="0"/>
                    <w:contextualSpacing/>
                    <w:rPr>
                      <w:rFonts w:ascii="Arial" w:eastAsia="Arial" w:hAnsi="Arial" w:cs="Arial"/>
                      <w:sz w:val="16"/>
                      <w:szCs w:val="16"/>
                      <w:lang w:val="es-MX"/>
                    </w:rPr>
                  </w:pPr>
                  <w:r w:rsidRPr="00BB031F">
                    <w:rPr>
                      <w:rFonts w:ascii="Arial" w:eastAsia="Arial" w:hAnsi="Arial" w:cs="Arial"/>
                      <w:sz w:val="16"/>
                      <w:szCs w:val="16"/>
                      <w:lang w:val="es-MX"/>
                    </w:rPr>
                    <w:t>Ubicación de evacuación (si difiere): (Ubicación descriptiva (punto de descarga, intersección, etc.) o latitud y longitud).   Hora estimada de llegada del paciente a la ubicación de evacuación</w:t>
                  </w:r>
                  <w:r w:rsidR="0068030E" w:rsidRPr="00BB031F">
                    <w:rPr>
                      <w:rFonts w:ascii="Arial" w:eastAsia="Arial" w:hAnsi="Arial" w:cs="Arial"/>
                      <w:sz w:val="16"/>
                      <w:szCs w:val="16"/>
                      <w:lang w:val="es-MX"/>
                    </w:rPr>
                    <w:t>:</w:t>
                  </w:r>
                  <w:r w:rsidR="00EE110A">
                    <w:rPr>
                      <w:rFonts w:ascii="Calibri" w:eastAsia="Calibri" w:hAnsi="Calibri"/>
                    </w:rPr>
                    <w:t xml:space="preserve"> </w:t>
                  </w:r>
                  <w:sdt>
                    <w:sdtPr>
                      <w:rPr>
                        <w:rFonts w:ascii="Calibri" w:eastAsia="Calibri" w:hAnsi="Calibri"/>
                      </w:rPr>
                      <w:id w:val="-244807380"/>
                      <w:placeholder>
                        <w:docPart w:val="3848E269A5B34F759D0E287833C6EE28"/>
                      </w:placeholder>
                      <w:showingPlcHdr/>
                      <w:text/>
                    </w:sdtPr>
                    <w:sdtEndPr/>
                    <w:sdtContent>
                      <w:r w:rsidR="00EE110A" w:rsidRPr="00500B75">
                        <w:rPr>
                          <w:rStyle w:val="PlaceholderText"/>
                        </w:rPr>
                        <w:t>Haga clic o toque aquí para escribir el texto</w:t>
                      </w:r>
                      <w:r w:rsidR="00EE110A">
                        <w:rPr>
                          <w:rStyle w:val="PlaceholderText"/>
                        </w:rPr>
                        <w:t>.</w:t>
                      </w:r>
                    </w:sdtContent>
                  </w:sdt>
                </w:p>
              </w:tc>
            </w:tr>
            <w:tr w:rsidR="0068030E" w:rsidRPr="00BB031F" w14:paraId="189D2D0D" w14:textId="77777777" w:rsidTr="005C486B">
              <w:trPr>
                <w:trHeight w:hRule="exact" w:val="452"/>
              </w:trPr>
              <w:tc>
                <w:tcPr>
                  <w:tcW w:w="0" w:type="auto"/>
                </w:tcPr>
                <w:p w14:paraId="1FD3BA42" w14:textId="179D88B9" w:rsidR="0068030E" w:rsidRPr="00BB031F" w:rsidRDefault="00291836" w:rsidP="00687636">
                  <w:pPr>
                    <w:widowControl w:val="0"/>
                    <w:contextualSpacing/>
                    <w:rPr>
                      <w:rFonts w:ascii="Arial" w:eastAsia="Arial" w:hAnsi="Arial" w:cs="Arial"/>
                      <w:sz w:val="16"/>
                      <w:szCs w:val="16"/>
                      <w:lang w:val="es-MX"/>
                    </w:rPr>
                  </w:pPr>
                  <w:proofErr w:type="spellStart"/>
                  <w:r w:rsidRPr="00BB031F">
                    <w:rPr>
                      <w:rFonts w:ascii="Arial" w:eastAsia="Arial" w:hAnsi="Arial" w:cs="Arial"/>
                      <w:sz w:val="16"/>
                      <w:szCs w:val="16"/>
                      <w:lang w:val="es-MX"/>
                    </w:rPr>
                    <w:t>Heli</w:t>
                  </w:r>
                  <w:proofErr w:type="spellEnd"/>
                  <w:r w:rsidRPr="00BB031F">
                    <w:rPr>
                      <w:rFonts w:ascii="Arial" w:eastAsia="Arial" w:hAnsi="Arial" w:cs="Arial"/>
                      <w:sz w:val="16"/>
                      <w:szCs w:val="16"/>
                      <w:lang w:val="es-MX"/>
                    </w:rPr>
                    <w:t>-pista / Sitio de Extracción Tamaño y Peligros</w:t>
                  </w:r>
                  <w:r w:rsidR="0068030E" w:rsidRPr="00BB031F">
                    <w:rPr>
                      <w:rFonts w:ascii="Arial" w:eastAsia="Arial" w:hAnsi="Arial" w:cs="Arial"/>
                      <w:sz w:val="16"/>
                      <w:szCs w:val="16"/>
                      <w:lang w:val="es-MX"/>
                    </w:rPr>
                    <w:t>:</w:t>
                  </w:r>
                  <w:r w:rsidR="00EE110A">
                    <w:rPr>
                      <w:rFonts w:ascii="Calibri" w:eastAsia="Calibri" w:hAnsi="Calibri"/>
                    </w:rPr>
                    <w:t xml:space="preserve"> </w:t>
                  </w:r>
                  <w:sdt>
                    <w:sdtPr>
                      <w:rPr>
                        <w:rFonts w:ascii="Calibri" w:eastAsia="Calibri" w:hAnsi="Calibri"/>
                      </w:rPr>
                      <w:id w:val="895471495"/>
                      <w:placeholder>
                        <w:docPart w:val="35CD944605064B2B9417C19036279DD2"/>
                      </w:placeholder>
                      <w:showingPlcHdr/>
                      <w:text/>
                    </w:sdtPr>
                    <w:sdtEndPr/>
                    <w:sdtContent>
                      <w:r w:rsidR="00EE110A" w:rsidRPr="00500B75">
                        <w:rPr>
                          <w:rStyle w:val="PlaceholderText"/>
                        </w:rPr>
                        <w:t>Haga clic o toque aquí para escribir el texto</w:t>
                      </w:r>
                      <w:r w:rsidR="00EE110A">
                        <w:rPr>
                          <w:rStyle w:val="PlaceholderText"/>
                        </w:rPr>
                        <w:t>.</w:t>
                      </w:r>
                    </w:sdtContent>
                  </w:sdt>
                </w:p>
              </w:tc>
            </w:tr>
          </w:tbl>
          <w:p w14:paraId="60D6129A" w14:textId="3D6AE9C4" w:rsidR="0068030E" w:rsidRPr="00660B11" w:rsidRDefault="0068030E" w:rsidP="00687636">
            <w:pPr>
              <w:widowControl w:val="0"/>
              <w:ind w:right="-20"/>
              <w:rPr>
                <w:rFonts w:ascii="Arial Black" w:eastAsia="Arial" w:hAnsi="Arial Black"/>
                <w:b/>
                <w:bCs/>
                <w:sz w:val="14"/>
              </w:rPr>
            </w:pPr>
            <w:r>
              <w:rPr>
                <w:rFonts w:ascii="Arial Black" w:eastAsia="Arial" w:hAnsi="Arial Black"/>
                <w:b/>
                <w:bCs/>
                <w:sz w:val="14"/>
              </w:rPr>
              <w:t>5</w:t>
            </w:r>
            <w:r w:rsidRPr="00660B11">
              <w:rPr>
                <w:rFonts w:ascii="Arial Black" w:eastAsia="Arial" w:hAnsi="Arial Black"/>
                <w:b/>
                <w:bCs/>
                <w:sz w:val="14"/>
              </w:rPr>
              <w:t xml:space="preserve">. </w:t>
            </w:r>
            <w:r w:rsidR="00291836" w:rsidRPr="00291836">
              <w:rPr>
                <w:rFonts w:ascii="Arial Black" w:eastAsia="Arial" w:hAnsi="Arial Black"/>
                <w:b/>
                <w:bCs/>
                <w:sz w:val="14"/>
              </w:rPr>
              <w:t>RECURSOS ADICIONALES/EQUIPOS NECESARIOS</w:t>
            </w:r>
            <w:r w:rsidRPr="00660B11">
              <w:rPr>
                <w:rFonts w:ascii="Arial Black" w:eastAsia="Arial" w:hAnsi="Arial Black"/>
                <w:b/>
                <w:bCs/>
                <w:sz w:val="14"/>
              </w:rPr>
              <w:t>:</w:t>
            </w:r>
          </w:p>
          <w:tbl>
            <w:tblPr>
              <w:tblW w:w="11227" w:type="dxa"/>
              <w:tblBorders>
                <w:top w:val="single" w:sz="4" w:space="0" w:color="auto"/>
                <w:bottom w:val="single" w:sz="4" w:space="0" w:color="auto"/>
                <w:insideH w:val="single" w:sz="8" w:space="0" w:color="000000"/>
                <w:insideV w:val="single" w:sz="8" w:space="0" w:color="000000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1227"/>
            </w:tblGrid>
            <w:tr w:rsidR="0068030E" w:rsidRPr="00660B11" w14:paraId="7AF9341C" w14:textId="77777777" w:rsidTr="00687636">
              <w:trPr>
                <w:trHeight w:val="764"/>
              </w:trPr>
              <w:tc>
                <w:tcPr>
                  <w:tcW w:w="11227" w:type="dxa"/>
                </w:tcPr>
                <w:p w14:paraId="0F9497B5" w14:textId="5EF6849E" w:rsidR="0068030E" w:rsidRPr="00BB031F" w:rsidRDefault="00291836" w:rsidP="00687636">
                  <w:pPr>
                    <w:widowControl w:val="0"/>
                    <w:spacing w:before="36"/>
                    <w:ind w:right="-20"/>
                    <w:rPr>
                      <w:rFonts w:ascii="Arial" w:eastAsia="Arial" w:hAnsi="Arial" w:cs="Arial"/>
                      <w:i/>
                      <w:sz w:val="14"/>
                      <w:szCs w:val="14"/>
                      <w:lang w:val="es-MX"/>
                    </w:rPr>
                  </w:pPr>
                  <w:r w:rsidRPr="00BB031F">
                    <w:rPr>
                      <w:rFonts w:ascii="Arial" w:eastAsia="MS Gothic" w:hAnsi="Arial" w:cs="Arial"/>
                      <w:i/>
                      <w:sz w:val="14"/>
                      <w:szCs w:val="14"/>
                      <w:lang w:val="es-MX"/>
                    </w:rPr>
                    <w:t>Ejemplo: Paramédicos/Técnicos de Emergencias Médicas; Brigadas; Dispositivos de Inmovilización; Desfibrilador Externo Automático; Oxígeno; Botiquín de Trauma; Fluidos/ Solución Intravenosos; Tablillas; Cuerda de Rescate; Camilla de Ruedas; Materiales Peligrosos; Dispositivos de Rescate.</w:t>
                  </w:r>
                </w:p>
                <w:sdt>
                  <w:sdtPr>
                    <w:rPr>
                      <w:rFonts w:ascii="Calibri" w:eastAsia="Calibri" w:hAnsi="Calibri"/>
                    </w:rPr>
                    <w:id w:val="-1874688847"/>
                    <w:placeholder>
                      <w:docPart w:val="1BF9CD2D206845EB9904A0A1F98E393F"/>
                    </w:placeholder>
                    <w:showingPlcHdr/>
                    <w:text/>
                  </w:sdtPr>
                  <w:sdtEndPr/>
                  <w:sdtContent>
                    <w:p w14:paraId="528CB499" w14:textId="7061EC03" w:rsidR="00B162B7" w:rsidRPr="007728F2" w:rsidRDefault="00EE110A" w:rsidP="00687636">
                      <w:pPr>
                        <w:widowControl w:val="0"/>
                        <w:spacing w:before="36"/>
                        <w:ind w:right="-20"/>
                        <w:rPr>
                          <w:rFonts w:ascii="Arial" w:eastAsia="Arial" w:hAnsi="Arial" w:cs="Arial"/>
                          <w:i/>
                          <w:sz w:val="14"/>
                          <w:szCs w:val="14"/>
                        </w:rPr>
                      </w:pPr>
                      <w:r w:rsidRPr="00500B75">
                        <w:rPr>
                          <w:rStyle w:val="PlaceholderText"/>
                        </w:rPr>
                        <w:t>Haga clic o toque aquí para escribir el texto</w:t>
                      </w:r>
                      <w:r>
                        <w:rPr>
                          <w:rStyle w:val="PlaceholderText"/>
                        </w:rPr>
                        <w:t>.</w:t>
                      </w:r>
                    </w:p>
                  </w:sdtContent>
                </w:sdt>
              </w:tc>
            </w:tr>
          </w:tbl>
          <w:p w14:paraId="455110E8" w14:textId="0F54DEC1" w:rsidR="0068030E" w:rsidRPr="00BB031F" w:rsidRDefault="0068030E" w:rsidP="00687636">
            <w:pPr>
              <w:widowControl w:val="0"/>
              <w:ind w:right="-20"/>
              <w:rPr>
                <w:rFonts w:ascii="Arial Black" w:eastAsia="Arial" w:hAnsi="Arial Black"/>
                <w:b/>
                <w:bCs/>
                <w:sz w:val="14"/>
                <w:lang w:val="es-MX"/>
              </w:rPr>
            </w:pPr>
            <w:r w:rsidRPr="00BB031F">
              <w:rPr>
                <w:rFonts w:ascii="Arial Black" w:eastAsia="Arial" w:hAnsi="Arial Black"/>
                <w:b/>
                <w:bCs/>
                <w:sz w:val="14"/>
                <w:lang w:val="es-MX"/>
              </w:rPr>
              <w:t xml:space="preserve">6. </w:t>
            </w:r>
            <w:r w:rsidR="00291836" w:rsidRPr="00BB031F">
              <w:rPr>
                <w:rFonts w:ascii="Arial Black" w:eastAsia="Arial" w:hAnsi="Arial Black"/>
                <w:b/>
                <w:bCs/>
                <w:sz w:val="14"/>
                <w:lang w:val="es-MX"/>
              </w:rPr>
              <w:t>COMUNICACIONES: Identificar las Frecuencias de Aire/Tierra de los servicios de emergencias médicas del estado y contactos hospitalarios, según corresponda.</w:t>
            </w:r>
          </w:p>
          <w:tbl>
            <w:tblPr>
              <w:tblW w:w="11227" w:type="dxa"/>
              <w:tblBorders>
                <w:top w:val="single" w:sz="4" w:space="0" w:color="auto"/>
                <w:bottom w:val="single" w:sz="4" w:space="0" w:color="auto"/>
                <w:insideH w:val="single" w:sz="8" w:space="0" w:color="000000"/>
                <w:insideV w:val="single" w:sz="8" w:space="0" w:color="000000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183"/>
              <w:gridCol w:w="1822"/>
              <w:gridCol w:w="1822"/>
              <w:gridCol w:w="1345"/>
              <w:gridCol w:w="1757"/>
              <w:gridCol w:w="3298"/>
            </w:tblGrid>
            <w:tr w:rsidR="0068030E" w:rsidRPr="00BB031F" w14:paraId="2E32B413" w14:textId="77777777" w:rsidTr="00A74732">
              <w:trPr>
                <w:trHeight w:hRule="exact" w:val="334"/>
              </w:trPr>
              <w:tc>
                <w:tcPr>
                  <w:tcW w:w="1183" w:type="dxa"/>
                </w:tcPr>
                <w:p w14:paraId="52025C23" w14:textId="3792E6BC" w:rsidR="0068030E" w:rsidRPr="00660B11" w:rsidRDefault="001D1A84" w:rsidP="00687636">
                  <w:pPr>
                    <w:widowControl w:val="0"/>
                    <w:contextualSpacing/>
                    <w:jc w:val="center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proofErr w:type="spellStart"/>
                  <w:r w:rsidRPr="001D1A84">
                    <w:rPr>
                      <w:rFonts w:ascii="Arial" w:eastAsia="Arial" w:hAnsi="Arial" w:cs="Arial"/>
                      <w:sz w:val="14"/>
                      <w:szCs w:val="14"/>
                    </w:rPr>
                    <w:t>Función</w:t>
                  </w:r>
                  <w:proofErr w:type="spellEnd"/>
                </w:p>
              </w:tc>
              <w:tc>
                <w:tcPr>
                  <w:tcW w:w="1822" w:type="dxa"/>
                </w:tcPr>
                <w:p w14:paraId="3F958BF9" w14:textId="00362AC1" w:rsidR="0068030E" w:rsidRPr="00660B11" w:rsidRDefault="001D1A84" w:rsidP="001D1A84">
                  <w:pPr>
                    <w:widowControl w:val="0"/>
                    <w:contextualSpacing/>
                    <w:jc w:val="center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proofErr w:type="spellStart"/>
                  <w:r w:rsidRPr="001D1A84">
                    <w:rPr>
                      <w:rFonts w:ascii="Arial" w:eastAsia="Arial" w:hAnsi="Arial" w:cs="Arial"/>
                      <w:sz w:val="14"/>
                      <w:szCs w:val="14"/>
                    </w:rPr>
                    <w:t>Nombre</w:t>
                  </w:r>
                  <w:proofErr w:type="spellEnd"/>
                  <w:r w:rsidRPr="001D1A84">
                    <w:rPr>
                      <w:rFonts w:ascii="Arial" w:eastAsia="Arial" w:hAnsi="Arial" w:cs="Arial"/>
                      <w:sz w:val="14"/>
                      <w:szCs w:val="14"/>
                    </w:rPr>
                    <w:t xml:space="preserve"> del Canal/ </w:t>
                  </w:r>
                  <w:proofErr w:type="spellStart"/>
                  <w:r w:rsidRPr="001D1A84">
                    <w:rPr>
                      <w:rFonts w:ascii="Arial" w:eastAsia="Arial" w:hAnsi="Arial" w:cs="Arial"/>
                      <w:sz w:val="14"/>
                      <w:szCs w:val="14"/>
                    </w:rPr>
                    <w:t>Núm</w:t>
                  </w:r>
                  <w:proofErr w:type="spellEnd"/>
                  <w:r w:rsidRPr="001D1A84">
                    <w:rPr>
                      <w:rFonts w:ascii="Arial" w:eastAsia="Arial" w:hAnsi="Arial" w:cs="Arial"/>
                      <w:sz w:val="14"/>
                      <w:szCs w:val="14"/>
                    </w:rPr>
                    <w:t>.</w:t>
                  </w:r>
                </w:p>
              </w:tc>
              <w:tc>
                <w:tcPr>
                  <w:tcW w:w="1822" w:type="dxa"/>
                </w:tcPr>
                <w:p w14:paraId="6727A074" w14:textId="11FDC985" w:rsidR="0068030E" w:rsidRPr="00660B11" w:rsidRDefault="001D1A84" w:rsidP="00687636">
                  <w:pPr>
                    <w:widowControl w:val="0"/>
                    <w:contextualSpacing/>
                    <w:jc w:val="center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proofErr w:type="spellStart"/>
                  <w:r w:rsidRPr="001D1A84">
                    <w:rPr>
                      <w:rFonts w:ascii="Arial" w:eastAsia="Arial" w:hAnsi="Arial" w:cs="Arial"/>
                      <w:sz w:val="14"/>
                      <w:szCs w:val="14"/>
                    </w:rPr>
                    <w:t>Recepción</w:t>
                  </w:r>
                  <w:proofErr w:type="spellEnd"/>
                  <w:r w:rsidRPr="001D1A84">
                    <w:rPr>
                      <w:rFonts w:ascii="Arial" w:eastAsia="Arial" w:hAnsi="Arial" w:cs="Arial"/>
                      <w:sz w:val="14"/>
                      <w:szCs w:val="14"/>
                    </w:rPr>
                    <w:t xml:space="preserve"> (RX)</w:t>
                  </w:r>
                </w:p>
              </w:tc>
              <w:tc>
                <w:tcPr>
                  <w:tcW w:w="1345" w:type="dxa"/>
                </w:tcPr>
                <w:p w14:paraId="7643698A" w14:textId="06680761" w:rsidR="0068030E" w:rsidRPr="00BB031F" w:rsidRDefault="001D1A84" w:rsidP="00687636">
                  <w:pPr>
                    <w:widowControl w:val="0"/>
                    <w:contextualSpacing/>
                    <w:jc w:val="center"/>
                    <w:rPr>
                      <w:rFonts w:ascii="Arial" w:eastAsia="Arial" w:hAnsi="Arial" w:cs="Arial"/>
                      <w:sz w:val="14"/>
                      <w:szCs w:val="14"/>
                      <w:lang w:val="es-MX"/>
                    </w:rPr>
                  </w:pPr>
                  <w:r w:rsidRPr="00BB031F">
                    <w:rPr>
                      <w:rFonts w:ascii="Arial" w:eastAsia="Arial" w:hAnsi="Arial" w:cs="Arial"/>
                      <w:sz w:val="14"/>
                      <w:szCs w:val="14"/>
                      <w:lang w:val="es-MX"/>
                    </w:rPr>
                    <w:t>Tono/Código de Acceso a la Rede</w:t>
                  </w:r>
                </w:p>
              </w:tc>
              <w:tc>
                <w:tcPr>
                  <w:tcW w:w="1757" w:type="dxa"/>
                </w:tcPr>
                <w:p w14:paraId="1334C673" w14:textId="589453FF" w:rsidR="0068030E" w:rsidRPr="00660B11" w:rsidRDefault="001D1A84" w:rsidP="00687636">
                  <w:pPr>
                    <w:widowControl w:val="0"/>
                    <w:contextualSpacing/>
                    <w:jc w:val="center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proofErr w:type="spellStart"/>
                  <w:r w:rsidRPr="001D1A84">
                    <w:rPr>
                      <w:rFonts w:ascii="Arial" w:eastAsia="Arial" w:hAnsi="Arial" w:cs="Arial"/>
                      <w:sz w:val="14"/>
                      <w:szCs w:val="14"/>
                    </w:rPr>
                    <w:t>Transmisión</w:t>
                  </w:r>
                  <w:proofErr w:type="spellEnd"/>
                  <w:r w:rsidRPr="001D1A84">
                    <w:rPr>
                      <w:rFonts w:ascii="Arial" w:eastAsia="Arial" w:hAnsi="Arial" w:cs="Arial"/>
                      <w:sz w:val="14"/>
                      <w:szCs w:val="14"/>
                    </w:rPr>
                    <w:t xml:space="preserve"> (TX)</w:t>
                  </w:r>
                </w:p>
              </w:tc>
              <w:tc>
                <w:tcPr>
                  <w:tcW w:w="3298" w:type="dxa"/>
                </w:tcPr>
                <w:p w14:paraId="6AADF23B" w14:textId="34315829" w:rsidR="0068030E" w:rsidRPr="00BB031F" w:rsidRDefault="001D1A84" w:rsidP="00687636">
                  <w:pPr>
                    <w:widowControl w:val="0"/>
                    <w:contextualSpacing/>
                    <w:jc w:val="center"/>
                    <w:rPr>
                      <w:rFonts w:ascii="Arial" w:eastAsia="Arial" w:hAnsi="Arial" w:cs="Arial"/>
                      <w:b/>
                      <w:bCs/>
                      <w:sz w:val="14"/>
                      <w:szCs w:val="14"/>
                      <w:lang w:val="es-MX"/>
                    </w:rPr>
                  </w:pPr>
                  <w:r w:rsidRPr="00BB031F">
                    <w:rPr>
                      <w:rFonts w:ascii="Arial" w:eastAsia="Arial" w:hAnsi="Arial" w:cs="Arial"/>
                      <w:sz w:val="14"/>
                      <w:szCs w:val="14"/>
                      <w:lang w:val="es-MX"/>
                    </w:rPr>
                    <w:t>Tono/ Código de Acceso a la Rede</w:t>
                  </w:r>
                </w:p>
              </w:tc>
            </w:tr>
            <w:tr w:rsidR="0068030E" w:rsidRPr="00660B11" w14:paraId="284619B2" w14:textId="77777777" w:rsidTr="00455698">
              <w:trPr>
                <w:trHeight w:hRule="exact" w:val="290"/>
              </w:trPr>
              <w:tc>
                <w:tcPr>
                  <w:tcW w:w="1183" w:type="dxa"/>
                </w:tcPr>
                <w:p w14:paraId="6A33134B" w14:textId="4C7E0BB7" w:rsidR="0068030E" w:rsidRPr="00660B11" w:rsidRDefault="00DE0D74" w:rsidP="00687636">
                  <w:pPr>
                    <w:widowControl w:val="0"/>
                    <w:contextualSpacing/>
                    <w:jc w:val="center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 w:rsidRPr="00DE0D74">
                    <w:rPr>
                      <w:rFonts w:ascii="Arial" w:eastAsia="Arial" w:hAnsi="Arial" w:cs="Arial"/>
                      <w:sz w:val="14"/>
                      <w:szCs w:val="14"/>
                    </w:rPr>
                    <w:t>MANDO</w:t>
                  </w:r>
                </w:p>
              </w:tc>
              <w:sdt>
                <w:sdtPr>
                  <w:rPr>
                    <w:rFonts w:ascii="Calibri" w:eastAsia="Calibri" w:hAnsi="Calibri"/>
                  </w:rPr>
                  <w:id w:val="521756611"/>
                  <w:placeholder>
                    <w:docPart w:val="FB9A3682817E453C990A1803431FFC57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1822" w:type="dxa"/>
                    </w:tcPr>
                    <w:p w14:paraId="44780EA5" w14:textId="26597EB0" w:rsidR="0068030E" w:rsidRPr="00660B11" w:rsidRDefault="00455698" w:rsidP="00687636">
                      <w:pPr>
                        <w:widowControl w:val="0"/>
                        <w:contextualSpacing/>
                        <w:rPr>
                          <w:rFonts w:ascii="Calibri" w:eastAsia="Calibri" w:hAnsi="Calibri"/>
                        </w:rPr>
                      </w:pPr>
                      <w:r w:rsidRPr="00455698">
                        <w:rPr>
                          <w:rStyle w:val="PlaceholderText"/>
                        </w:rPr>
                        <w:t>Haga clic o toque aquí para escribir el texto</w:t>
                      </w:r>
                      <w:r w:rsidR="0076136A" w:rsidRPr="0098760E">
                        <w:rPr>
                          <w:rStyle w:val="PlaceholderText"/>
                        </w:rPr>
                        <w:t>.</w:t>
                      </w:r>
                    </w:p>
                  </w:tc>
                </w:sdtContent>
              </w:sdt>
              <w:sdt>
                <w:sdtPr>
                  <w:rPr>
                    <w:rFonts w:ascii="Calibri" w:eastAsia="Calibri" w:hAnsi="Calibri"/>
                  </w:rPr>
                  <w:id w:val="-405541183"/>
                  <w:placeholder>
                    <w:docPart w:val="A9EB93426BE94A47AD4F3250FCC2F35C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1822" w:type="dxa"/>
                    </w:tcPr>
                    <w:p w14:paraId="4CD6A715" w14:textId="387F9E58" w:rsidR="0068030E" w:rsidRPr="00660B11" w:rsidRDefault="00455698" w:rsidP="00687636">
                      <w:pPr>
                        <w:widowControl w:val="0"/>
                        <w:contextualSpacing/>
                        <w:jc w:val="both"/>
                        <w:rPr>
                          <w:rFonts w:ascii="Calibri" w:eastAsia="Calibri" w:hAnsi="Calibri"/>
                        </w:rPr>
                      </w:pPr>
                      <w:r w:rsidRPr="00455698">
                        <w:rPr>
                          <w:rStyle w:val="PlaceholderText"/>
                        </w:rPr>
                        <w:t>Haga clic o toque aquí para escribir el texto</w:t>
                      </w:r>
                      <w:r w:rsidR="0076136A" w:rsidRPr="0098760E">
                        <w:rPr>
                          <w:rStyle w:val="PlaceholderText"/>
                        </w:rPr>
                        <w:t>.</w:t>
                      </w:r>
                    </w:p>
                  </w:tc>
                </w:sdtContent>
              </w:sdt>
              <w:sdt>
                <w:sdtPr>
                  <w:rPr>
                    <w:rFonts w:ascii="Calibri" w:eastAsia="Calibri" w:hAnsi="Calibri"/>
                  </w:rPr>
                  <w:id w:val="1690945483"/>
                  <w:placeholder>
                    <w:docPart w:val="A758EB938F0948418A8B01D2A325F68C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1345" w:type="dxa"/>
                    </w:tcPr>
                    <w:p w14:paraId="61D4B3FB" w14:textId="7160573B" w:rsidR="0068030E" w:rsidRPr="00660B11" w:rsidRDefault="00455698" w:rsidP="007D140B">
                      <w:pPr>
                        <w:widowControl w:val="0"/>
                        <w:contextualSpacing/>
                        <w:rPr>
                          <w:rFonts w:ascii="Calibri" w:eastAsia="Calibri" w:hAnsi="Calibri"/>
                        </w:rPr>
                      </w:pPr>
                      <w:r w:rsidRPr="00455698">
                        <w:rPr>
                          <w:rStyle w:val="PlaceholderText"/>
                        </w:rPr>
                        <w:t>Haga clic o toque aquí para escribir el texto</w:t>
                      </w:r>
                      <w:r w:rsidR="0076136A" w:rsidRPr="0098760E">
                        <w:rPr>
                          <w:rStyle w:val="PlaceholderText"/>
                        </w:rPr>
                        <w:t>.</w:t>
                      </w:r>
                    </w:p>
                  </w:tc>
                </w:sdtContent>
              </w:sdt>
              <w:sdt>
                <w:sdtPr>
                  <w:rPr>
                    <w:rFonts w:ascii="Calibri" w:eastAsia="Calibri" w:hAnsi="Calibri"/>
                  </w:rPr>
                  <w:id w:val="-1834744713"/>
                  <w:placeholder>
                    <w:docPart w:val="1215E684F8D74CA9BCFB8649D8E92CD0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1757" w:type="dxa"/>
                    </w:tcPr>
                    <w:p w14:paraId="38099ED8" w14:textId="41C823B3" w:rsidR="0068030E" w:rsidRPr="00660B11" w:rsidRDefault="00455698" w:rsidP="007D140B">
                      <w:pPr>
                        <w:widowControl w:val="0"/>
                        <w:contextualSpacing/>
                        <w:rPr>
                          <w:rFonts w:ascii="Calibri" w:eastAsia="Calibri" w:hAnsi="Calibri"/>
                        </w:rPr>
                      </w:pPr>
                      <w:r w:rsidRPr="00455698">
                        <w:rPr>
                          <w:rStyle w:val="PlaceholderText"/>
                        </w:rPr>
                        <w:t>Haga clic o toque aquí para escribir el texto</w:t>
                      </w:r>
                    </w:p>
                  </w:tc>
                </w:sdtContent>
              </w:sdt>
              <w:sdt>
                <w:sdtPr>
                  <w:rPr>
                    <w:rFonts w:ascii="Calibri" w:eastAsia="Calibri" w:hAnsi="Calibri"/>
                  </w:rPr>
                  <w:id w:val="128598854"/>
                  <w:placeholder>
                    <w:docPart w:val="EA6DEE8633A4452798AFE7F1FCF7B575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3298" w:type="dxa"/>
                    </w:tcPr>
                    <w:p w14:paraId="641F8534" w14:textId="5F2C979E" w:rsidR="0068030E" w:rsidRPr="00660B11" w:rsidRDefault="00455698" w:rsidP="007D140B">
                      <w:pPr>
                        <w:widowControl w:val="0"/>
                        <w:contextualSpacing/>
                        <w:rPr>
                          <w:rFonts w:ascii="Calibri" w:eastAsia="Calibri" w:hAnsi="Calibri"/>
                        </w:rPr>
                      </w:pPr>
                      <w:r w:rsidRPr="00455698">
                        <w:rPr>
                          <w:rStyle w:val="PlaceholderText"/>
                        </w:rPr>
                        <w:t>Haga clic o toque aquí para escribir el texto</w:t>
                      </w:r>
                      <w:r w:rsidR="0076136A" w:rsidRPr="0098760E">
                        <w:rPr>
                          <w:rStyle w:val="PlaceholderText"/>
                        </w:rPr>
                        <w:t>.</w:t>
                      </w:r>
                    </w:p>
                  </w:tc>
                </w:sdtContent>
              </w:sdt>
            </w:tr>
            <w:tr w:rsidR="0068030E" w:rsidRPr="00660B11" w14:paraId="4C6645D6" w14:textId="77777777" w:rsidTr="00455698">
              <w:trPr>
                <w:trHeight w:hRule="exact" w:val="353"/>
              </w:trPr>
              <w:tc>
                <w:tcPr>
                  <w:tcW w:w="1183" w:type="dxa"/>
                </w:tcPr>
                <w:p w14:paraId="24549A88" w14:textId="580D1618" w:rsidR="0068030E" w:rsidRPr="00660B11" w:rsidRDefault="00DE0D74" w:rsidP="00687636">
                  <w:pPr>
                    <w:widowControl w:val="0"/>
                    <w:contextualSpacing/>
                    <w:jc w:val="center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 w:rsidRPr="00DE0D74">
                    <w:rPr>
                      <w:rFonts w:ascii="Arial" w:eastAsia="Arial" w:hAnsi="Arial" w:cs="Arial"/>
                      <w:sz w:val="14"/>
                      <w:szCs w:val="14"/>
                    </w:rPr>
                    <w:t>AIRE A TIERRA</w:t>
                  </w:r>
                </w:p>
              </w:tc>
              <w:sdt>
                <w:sdtPr>
                  <w:rPr>
                    <w:rFonts w:ascii="Calibri" w:eastAsia="Calibri" w:hAnsi="Calibri"/>
                  </w:rPr>
                  <w:id w:val="81112104"/>
                  <w:placeholder>
                    <w:docPart w:val="A296A62204124E11BD8CDAB23BD95BA4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1822" w:type="dxa"/>
                    </w:tcPr>
                    <w:p w14:paraId="5CB91737" w14:textId="27F2CCF2" w:rsidR="0068030E" w:rsidRPr="00660B11" w:rsidRDefault="00455698" w:rsidP="00687636">
                      <w:pPr>
                        <w:widowControl w:val="0"/>
                        <w:contextualSpacing/>
                        <w:rPr>
                          <w:rFonts w:ascii="Calibri" w:eastAsia="Calibri" w:hAnsi="Calibri"/>
                        </w:rPr>
                      </w:pPr>
                      <w:r w:rsidRPr="00455698">
                        <w:rPr>
                          <w:rStyle w:val="PlaceholderText"/>
                        </w:rPr>
                        <w:t>Haga clic o toque aquí para escribir el texto</w:t>
                      </w:r>
                    </w:p>
                  </w:tc>
                </w:sdtContent>
              </w:sdt>
              <w:sdt>
                <w:sdtPr>
                  <w:rPr>
                    <w:rFonts w:ascii="Calibri" w:eastAsia="Calibri" w:hAnsi="Calibri"/>
                  </w:rPr>
                  <w:id w:val="-980995437"/>
                  <w:placeholder>
                    <w:docPart w:val="8BCDE751F16F4D99B4DC91A501899D19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1822" w:type="dxa"/>
                    </w:tcPr>
                    <w:p w14:paraId="43BC8195" w14:textId="36D9DF69" w:rsidR="0068030E" w:rsidRPr="00660B11" w:rsidRDefault="00455698" w:rsidP="00687636">
                      <w:pPr>
                        <w:widowControl w:val="0"/>
                        <w:contextualSpacing/>
                        <w:jc w:val="both"/>
                        <w:rPr>
                          <w:rFonts w:ascii="Calibri" w:eastAsia="Calibri" w:hAnsi="Calibri"/>
                        </w:rPr>
                      </w:pPr>
                      <w:r w:rsidRPr="00455698">
                        <w:rPr>
                          <w:rStyle w:val="PlaceholderText"/>
                        </w:rPr>
                        <w:t>Haga clic o toque aquí para escribir el texto</w:t>
                      </w:r>
                      <w:r w:rsidR="0076136A" w:rsidRPr="0098760E">
                        <w:rPr>
                          <w:rStyle w:val="PlaceholderText"/>
                        </w:rPr>
                        <w:t>.</w:t>
                      </w:r>
                    </w:p>
                  </w:tc>
                </w:sdtContent>
              </w:sdt>
              <w:sdt>
                <w:sdtPr>
                  <w:rPr>
                    <w:rFonts w:ascii="Calibri" w:eastAsia="Calibri" w:hAnsi="Calibri"/>
                  </w:rPr>
                  <w:id w:val="333350497"/>
                  <w:placeholder>
                    <w:docPart w:val="43F74048DA104EA1B5A3F3C4F9DA0264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1345" w:type="dxa"/>
                    </w:tcPr>
                    <w:p w14:paraId="31C3FA7C" w14:textId="55D6487F" w:rsidR="0068030E" w:rsidRPr="00660B11" w:rsidRDefault="00455698" w:rsidP="007D140B">
                      <w:pPr>
                        <w:widowControl w:val="0"/>
                        <w:contextualSpacing/>
                        <w:rPr>
                          <w:rFonts w:ascii="Calibri" w:eastAsia="Calibri" w:hAnsi="Calibri"/>
                        </w:rPr>
                      </w:pPr>
                      <w:r w:rsidRPr="00455698">
                        <w:rPr>
                          <w:rStyle w:val="PlaceholderText"/>
                        </w:rPr>
                        <w:t>Haga clic o toque aquí para escribir el tex</w:t>
                      </w:r>
                    </w:p>
                  </w:tc>
                </w:sdtContent>
              </w:sdt>
              <w:sdt>
                <w:sdtPr>
                  <w:rPr>
                    <w:rFonts w:ascii="Calibri" w:eastAsia="Calibri" w:hAnsi="Calibri"/>
                  </w:rPr>
                  <w:id w:val="-1641879154"/>
                  <w:placeholder>
                    <w:docPart w:val="454EED9BBE1245AA8E6E1778ECCD1DAF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1757" w:type="dxa"/>
                    </w:tcPr>
                    <w:p w14:paraId="466D3A38" w14:textId="783A4B53" w:rsidR="0068030E" w:rsidRPr="00660B11" w:rsidRDefault="00455698" w:rsidP="007D140B">
                      <w:pPr>
                        <w:widowControl w:val="0"/>
                        <w:contextualSpacing/>
                        <w:rPr>
                          <w:rFonts w:ascii="Calibri" w:eastAsia="Calibri" w:hAnsi="Calibri"/>
                        </w:rPr>
                      </w:pPr>
                      <w:r w:rsidRPr="00455698">
                        <w:rPr>
                          <w:rStyle w:val="PlaceholderText"/>
                        </w:rPr>
                        <w:t>Haga clic o toque aquí para escribir el texto</w:t>
                      </w:r>
                    </w:p>
                  </w:tc>
                </w:sdtContent>
              </w:sdt>
              <w:sdt>
                <w:sdtPr>
                  <w:rPr>
                    <w:rFonts w:ascii="Calibri" w:eastAsia="Calibri" w:hAnsi="Calibri"/>
                  </w:rPr>
                  <w:id w:val="986044338"/>
                  <w:placeholder>
                    <w:docPart w:val="7AF7A50DE72645808DBF3DB2A32569B2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3298" w:type="dxa"/>
                    </w:tcPr>
                    <w:p w14:paraId="675F41A5" w14:textId="0404C69C" w:rsidR="0068030E" w:rsidRPr="00660B11" w:rsidRDefault="00455698" w:rsidP="007D140B">
                      <w:pPr>
                        <w:widowControl w:val="0"/>
                        <w:contextualSpacing/>
                        <w:rPr>
                          <w:rFonts w:ascii="Calibri" w:eastAsia="Calibri" w:hAnsi="Calibri"/>
                        </w:rPr>
                      </w:pPr>
                      <w:r w:rsidRPr="00455698">
                        <w:rPr>
                          <w:rStyle w:val="PlaceholderText"/>
                        </w:rPr>
                        <w:t>Haga clic o toque aquí para escribir el texto</w:t>
                      </w:r>
                    </w:p>
                  </w:tc>
                </w:sdtContent>
              </w:sdt>
            </w:tr>
            <w:tr w:rsidR="0068030E" w:rsidRPr="00660B11" w14:paraId="7794B533" w14:textId="77777777" w:rsidTr="006C01D5">
              <w:trPr>
                <w:trHeight w:hRule="exact" w:val="335"/>
              </w:trPr>
              <w:tc>
                <w:tcPr>
                  <w:tcW w:w="1183" w:type="dxa"/>
                </w:tcPr>
                <w:p w14:paraId="0A91F5FE" w14:textId="0E682DF1" w:rsidR="0068030E" w:rsidRPr="00660B11" w:rsidRDefault="00DE0D74" w:rsidP="00687636">
                  <w:pPr>
                    <w:widowControl w:val="0"/>
                    <w:contextualSpacing/>
                    <w:jc w:val="center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 w:rsidRPr="00DE0D74">
                    <w:rPr>
                      <w:rFonts w:ascii="Arial" w:eastAsia="Arial" w:hAnsi="Arial" w:cs="Arial"/>
                      <w:sz w:val="14"/>
                      <w:szCs w:val="14"/>
                    </w:rPr>
                    <w:t>TÁCTICO</w:t>
                  </w:r>
                </w:p>
              </w:tc>
              <w:sdt>
                <w:sdtPr>
                  <w:rPr>
                    <w:rFonts w:ascii="Calibri" w:eastAsia="Calibri" w:hAnsi="Calibri"/>
                  </w:rPr>
                  <w:id w:val="-339161729"/>
                  <w:placeholder>
                    <w:docPart w:val="1F8F5BFF3639465B9AD2189791630826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1822" w:type="dxa"/>
                    </w:tcPr>
                    <w:p w14:paraId="1C96BD2F" w14:textId="4F434DD3" w:rsidR="0068030E" w:rsidRPr="00660B11" w:rsidRDefault="00455698" w:rsidP="00687636">
                      <w:pPr>
                        <w:widowControl w:val="0"/>
                        <w:contextualSpacing/>
                        <w:rPr>
                          <w:rFonts w:ascii="Calibri" w:eastAsia="Calibri" w:hAnsi="Calibri"/>
                        </w:rPr>
                      </w:pPr>
                      <w:r w:rsidRPr="00455698">
                        <w:rPr>
                          <w:rStyle w:val="PlaceholderText"/>
                        </w:rPr>
                        <w:t>Haga clic o toque aquí para escribir el texto</w:t>
                      </w:r>
                      <w:r w:rsidR="0076136A" w:rsidRPr="0098760E">
                        <w:rPr>
                          <w:rStyle w:val="PlaceholderText"/>
                        </w:rPr>
                        <w:t>.</w:t>
                      </w:r>
                    </w:p>
                  </w:tc>
                </w:sdtContent>
              </w:sdt>
              <w:sdt>
                <w:sdtPr>
                  <w:rPr>
                    <w:rFonts w:ascii="Calibri" w:eastAsia="Calibri" w:hAnsi="Calibri"/>
                  </w:rPr>
                  <w:id w:val="2059362272"/>
                  <w:placeholder>
                    <w:docPart w:val="C5FA8A7350924ECA9A1F1C9B650E1DCC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1822" w:type="dxa"/>
                    </w:tcPr>
                    <w:p w14:paraId="5DE4787B" w14:textId="5AD84463" w:rsidR="0068030E" w:rsidRPr="00660B11" w:rsidRDefault="00455698" w:rsidP="00687636">
                      <w:pPr>
                        <w:widowControl w:val="0"/>
                        <w:contextualSpacing/>
                        <w:jc w:val="both"/>
                        <w:rPr>
                          <w:rFonts w:ascii="Calibri" w:eastAsia="Calibri" w:hAnsi="Calibri"/>
                        </w:rPr>
                      </w:pPr>
                      <w:r w:rsidRPr="00455698">
                        <w:rPr>
                          <w:rStyle w:val="PlaceholderText"/>
                        </w:rPr>
                        <w:t>Haga clic o toque aquí para escribir el texto</w:t>
                      </w:r>
                      <w:r w:rsidR="0076136A" w:rsidRPr="0098760E">
                        <w:rPr>
                          <w:rStyle w:val="PlaceholderText"/>
                        </w:rPr>
                        <w:t>.</w:t>
                      </w:r>
                    </w:p>
                  </w:tc>
                </w:sdtContent>
              </w:sdt>
              <w:sdt>
                <w:sdtPr>
                  <w:rPr>
                    <w:rFonts w:ascii="Calibri" w:eastAsia="Calibri" w:hAnsi="Calibri"/>
                  </w:rPr>
                  <w:id w:val="-1906755384"/>
                  <w:placeholder>
                    <w:docPart w:val="7ED701629F0C44B69838492D40EB8734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1345" w:type="dxa"/>
                    </w:tcPr>
                    <w:p w14:paraId="20EF00AB" w14:textId="3EBBFD80" w:rsidR="0068030E" w:rsidRPr="00660B11" w:rsidRDefault="00455698" w:rsidP="007D140B">
                      <w:pPr>
                        <w:widowControl w:val="0"/>
                        <w:contextualSpacing/>
                        <w:rPr>
                          <w:rFonts w:ascii="Calibri" w:eastAsia="Calibri" w:hAnsi="Calibri"/>
                        </w:rPr>
                      </w:pPr>
                      <w:r w:rsidRPr="00455698">
                        <w:rPr>
                          <w:rStyle w:val="PlaceholderText"/>
                        </w:rPr>
                        <w:t>Haga clic o toque aquí para escribir el texto</w:t>
                      </w:r>
                    </w:p>
                  </w:tc>
                </w:sdtContent>
              </w:sdt>
              <w:sdt>
                <w:sdtPr>
                  <w:rPr>
                    <w:rFonts w:ascii="Calibri" w:eastAsia="Calibri" w:hAnsi="Calibri"/>
                  </w:rPr>
                  <w:id w:val="1298639399"/>
                  <w:placeholder>
                    <w:docPart w:val="F00042870EB24E76AB0AD5B42FB01F72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1757" w:type="dxa"/>
                    </w:tcPr>
                    <w:p w14:paraId="0BF96EE0" w14:textId="51AAB264" w:rsidR="0068030E" w:rsidRPr="00660B11" w:rsidRDefault="00455698" w:rsidP="007D140B">
                      <w:pPr>
                        <w:widowControl w:val="0"/>
                        <w:contextualSpacing/>
                        <w:rPr>
                          <w:rFonts w:ascii="Calibri" w:eastAsia="Calibri" w:hAnsi="Calibri"/>
                        </w:rPr>
                      </w:pPr>
                      <w:r w:rsidRPr="00455698">
                        <w:rPr>
                          <w:rStyle w:val="PlaceholderText"/>
                        </w:rPr>
                        <w:t>Haga clic o toque aquí para escribir el texto</w:t>
                      </w:r>
                      <w:r w:rsidR="0076136A" w:rsidRPr="0098760E">
                        <w:rPr>
                          <w:rStyle w:val="PlaceholderText"/>
                        </w:rPr>
                        <w:t>.</w:t>
                      </w:r>
                    </w:p>
                  </w:tc>
                </w:sdtContent>
              </w:sdt>
              <w:sdt>
                <w:sdtPr>
                  <w:rPr>
                    <w:rFonts w:ascii="Calibri" w:eastAsia="Calibri" w:hAnsi="Calibri"/>
                  </w:rPr>
                  <w:id w:val="1061913181"/>
                  <w:placeholder>
                    <w:docPart w:val="76CF49CFDE3C4549863AE5438492FB5F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3298" w:type="dxa"/>
                    </w:tcPr>
                    <w:p w14:paraId="7B1F372D" w14:textId="27F27A8B" w:rsidR="0068030E" w:rsidRPr="00660B11" w:rsidRDefault="00455698" w:rsidP="007D140B">
                      <w:pPr>
                        <w:widowControl w:val="0"/>
                        <w:contextualSpacing/>
                        <w:rPr>
                          <w:rFonts w:ascii="Calibri" w:eastAsia="Calibri" w:hAnsi="Calibri"/>
                        </w:rPr>
                      </w:pPr>
                      <w:r w:rsidRPr="00455698">
                        <w:rPr>
                          <w:rStyle w:val="PlaceholderText"/>
                        </w:rPr>
                        <w:t>Haga clic o toque aquí para escribir el texto</w:t>
                      </w:r>
                      <w:r w:rsidR="0076136A" w:rsidRPr="0098760E">
                        <w:rPr>
                          <w:rStyle w:val="PlaceholderText"/>
                        </w:rPr>
                        <w:t>.</w:t>
                      </w:r>
                    </w:p>
                  </w:tc>
                </w:sdtContent>
              </w:sdt>
            </w:tr>
          </w:tbl>
          <w:p w14:paraId="1EF86F79" w14:textId="77777777" w:rsidR="0068030E" w:rsidRPr="00660B11" w:rsidRDefault="0068030E" w:rsidP="00687636">
            <w:pPr>
              <w:widowControl w:val="0"/>
              <w:spacing w:before="20"/>
              <w:ind w:right="86"/>
              <w:jc w:val="center"/>
              <w:rPr>
                <w:rFonts w:ascii="Arial Black" w:eastAsia="Arial" w:hAnsi="Arial Black"/>
                <w:b/>
                <w:bCs/>
                <w:sz w:val="14"/>
              </w:rPr>
            </w:pPr>
          </w:p>
        </w:tc>
      </w:tr>
      <w:tr w:rsidR="0068030E" w:rsidRPr="00660B11" w14:paraId="38A97481" w14:textId="77777777" w:rsidTr="007B6814">
        <w:trPr>
          <w:trHeight w:hRule="exact" w:val="640"/>
          <w:tblHeader/>
        </w:trPr>
        <w:tc>
          <w:tcPr>
            <w:tcW w:w="112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1741215C" w14:textId="20A7F679" w:rsidR="0068030E" w:rsidRPr="004A659F" w:rsidRDefault="0068030E" w:rsidP="00687636">
            <w:pPr>
              <w:pStyle w:val="NoSpacing"/>
              <w:rPr>
                <w:rFonts w:ascii="Arial Black" w:hAnsi="Arial Black" w:cs="Arial"/>
                <w:sz w:val="14"/>
                <w:szCs w:val="14"/>
              </w:rPr>
            </w:pPr>
            <w:r w:rsidRPr="00BB031F">
              <w:rPr>
                <w:rFonts w:ascii="Arial Black" w:hAnsi="Arial Black" w:cs="Arial"/>
                <w:sz w:val="14"/>
                <w:szCs w:val="14"/>
                <w:lang w:val="es-MX"/>
              </w:rPr>
              <w:t xml:space="preserve">7. </w:t>
            </w:r>
            <w:r w:rsidR="005C486B" w:rsidRPr="00BB031F">
              <w:rPr>
                <w:rFonts w:ascii="Arial Black" w:hAnsi="Arial Black" w:cs="Arial"/>
                <w:sz w:val="14"/>
                <w:szCs w:val="14"/>
                <w:lang w:val="es-MX"/>
              </w:rPr>
              <w:t>CONTINGENCIA:</w:t>
            </w:r>
            <w:r w:rsidRPr="00BB031F">
              <w:rPr>
                <w:rFonts w:ascii="Arial" w:eastAsia="Arial" w:hAnsi="Arial" w:cs="Arial"/>
                <w:b/>
                <w:i/>
                <w:sz w:val="14"/>
                <w:szCs w:val="14"/>
                <w:u w:val="single"/>
                <w:lang w:val="es-MX"/>
              </w:rPr>
              <w:t xml:space="preserve"> </w:t>
            </w:r>
            <w:r w:rsidR="005C486B" w:rsidRPr="00BB031F">
              <w:rPr>
                <w:rFonts w:ascii="Arial" w:eastAsia="Arial" w:hAnsi="Arial" w:cs="Arial"/>
                <w:b/>
                <w:i/>
                <w:sz w:val="14"/>
                <w:szCs w:val="14"/>
                <w:u w:val="single"/>
                <w:lang w:val="es-MX"/>
              </w:rPr>
              <w:t xml:space="preserve">Consideraciones: Si las primarias opciones fallan, ¿qué medidas se pueden implementar en conjunto con el método de evacuación primario? </w:t>
            </w:r>
            <w:proofErr w:type="spellStart"/>
            <w:r w:rsidR="005C486B" w:rsidRPr="005C486B">
              <w:rPr>
                <w:rFonts w:ascii="Arial" w:eastAsia="Arial" w:hAnsi="Arial" w:cs="Arial"/>
                <w:b/>
                <w:i/>
                <w:sz w:val="14"/>
                <w:szCs w:val="14"/>
                <w:u w:val="single"/>
              </w:rPr>
              <w:t>Siempre</w:t>
            </w:r>
            <w:proofErr w:type="spellEnd"/>
            <w:r w:rsidR="005C486B" w:rsidRPr="005C486B">
              <w:rPr>
                <w:rFonts w:ascii="Arial" w:eastAsia="Arial" w:hAnsi="Arial" w:cs="Arial"/>
                <w:b/>
                <w:i/>
                <w:sz w:val="14"/>
                <w:szCs w:val="14"/>
                <w:u w:val="single"/>
              </w:rPr>
              <w:t xml:space="preserve"> </w:t>
            </w:r>
            <w:proofErr w:type="spellStart"/>
            <w:r w:rsidR="005C486B" w:rsidRPr="005C486B">
              <w:rPr>
                <w:rFonts w:ascii="Arial" w:eastAsia="Arial" w:hAnsi="Arial" w:cs="Arial"/>
                <w:b/>
                <w:i/>
                <w:sz w:val="14"/>
                <w:szCs w:val="14"/>
                <w:u w:val="single"/>
              </w:rPr>
              <w:t>piense</w:t>
            </w:r>
            <w:proofErr w:type="spellEnd"/>
            <w:r w:rsidR="005C486B" w:rsidRPr="005C486B">
              <w:rPr>
                <w:rFonts w:ascii="Arial" w:eastAsia="Arial" w:hAnsi="Arial" w:cs="Arial"/>
                <w:b/>
                <w:i/>
                <w:sz w:val="14"/>
                <w:szCs w:val="14"/>
                <w:u w:val="single"/>
              </w:rPr>
              <w:t xml:space="preserve"> </w:t>
            </w:r>
            <w:proofErr w:type="spellStart"/>
            <w:r w:rsidR="005C486B" w:rsidRPr="005C486B">
              <w:rPr>
                <w:rFonts w:ascii="Arial" w:eastAsia="Arial" w:hAnsi="Arial" w:cs="Arial"/>
                <w:b/>
                <w:i/>
                <w:sz w:val="14"/>
                <w:szCs w:val="14"/>
                <w:u w:val="single"/>
              </w:rPr>
              <w:t>adelante</w:t>
            </w:r>
            <w:proofErr w:type="spellEnd"/>
            <w:r w:rsidRPr="00660B11">
              <w:rPr>
                <w:rFonts w:ascii="Arial" w:eastAsia="Arial" w:hAnsi="Arial" w:cs="Arial"/>
                <w:b/>
                <w:i/>
                <w:sz w:val="14"/>
                <w:szCs w:val="14"/>
              </w:rPr>
              <w:t>.</w:t>
            </w:r>
            <w:r w:rsidR="00EE110A">
              <w:rPr>
                <w:rFonts w:ascii="Calibri" w:eastAsia="Calibri" w:hAnsi="Calibri"/>
              </w:rPr>
              <w:t xml:space="preserve"> </w:t>
            </w:r>
            <w:sdt>
              <w:sdtPr>
                <w:rPr>
                  <w:rFonts w:ascii="Calibri" w:eastAsia="Calibri" w:hAnsi="Calibri"/>
                </w:rPr>
                <w:id w:val="-1716809060"/>
                <w:placeholder>
                  <w:docPart w:val="DB26E8B7A6894AFA9CC0452C47F32648"/>
                </w:placeholder>
                <w:showingPlcHdr/>
                <w:text/>
              </w:sdtPr>
              <w:sdtEndPr/>
              <w:sdtContent>
                <w:r w:rsidR="00EE110A" w:rsidRPr="00500B75">
                  <w:rPr>
                    <w:rStyle w:val="PlaceholderText"/>
                  </w:rPr>
                  <w:t>Haga clic o toque aquí para escribir el texto</w:t>
                </w:r>
                <w:r w:rsidR="00EE110A">
                  <w:rPr>
                    <w:rStyle w:val="PlaceholderText"/>
                  </w:rPr>
                  <w:t>.</w:t>
                </w:r>
              </w:sdtContent>
            </w:sdt>
            <w:r w:rsidRPr="00660B11">
              <w:rPr>
                <w:rFonts w:ascii="Arial" w:eastAsia="Arial" w:hAnsi="Arial" w:cs="Arial"/>
                <w:b/>
                <w:i/>
                <w:sz w:val="14"/>
                <w:szCs w:val="14"/>
              </w:rPr>
              <w:t>.</w:t>
            </w:r>
          </w:p>
        </w:tc>
      </w:tr>
      <w:tr w:rsidR="0068030E" w:rsidRPr="00660B11" w14:paraId="2BD3BE7F" w14:textId="77777777" w:rsidTr="007B6814">
        <w:trPr>
          <w:trHeight w:hRule="exact" w:val="550"/>
          <w:tblHeader/>
        </w:trPr>
        <w:tc>
          <w:tcPr>
            <w:tcW w:w="1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B04855" w14:textId="1955E8A8" w:rsidR="0068030E" w:rsidRPr="005C486B" w:rsidRDefault="0068030E" w:rsidP="00687636">
            <w:pPr>
              <w:widowControl w:val="0"/>
              <w:spacing w:before="60"/>
              <w:ind w:right="-14"/>
              <w:rPr>
                <w:rFonts w:ascii="Arial" w:eastAsia="Arial" w:hAnsi="Arial" w:cs="Arial"/>
                <w:b/>
                <w:i/>
                <w:sz w:val="14"/>
                <w:szCs w:val="14"/>
              </w:rPr>
            </w:pPr>
            <w:r w:rsidRPr="00BB031F">
              <w:rPr>
                <w:rFonts w:ascii="Arial Black" w:eastAsia="Arial" w:hAnsi="Arial Black" w:cs="Arial"/>
                <w:b/>
                <w:sz w:val="14"/>
                <w:szCs w:val="14"/>
                <w:lang w:val="es-MX"/>
              </w:rPr>
              <w:t xml:space="preserve">8. </w:t>
            </w:r>
            <w:r w:rsidR="005C486B" w:rsidRPr="00BB031F">
              <w:rPr>
                <w:rFonts w:ascii="Arial Black" w:eastAsia="Arial" w:hAnsi="Arial Black" w:cs="Arial"/>
                <w:b/>
                <w:sz w:val="14"/>
                <w:szCs w:val="14"/>
                <w:lang w:val="es-MX"/>
              </w:rPr>
              <w:t>INFORMACIÓN ADICIONAL</w:t>
            </w:r>
            <w:r w:rsidRPr="00BB031F">
              <w:rPr>
                <w:rFonts w:ascii="Arial Black" w:eastAsia="Arial" w:hAnsi="Arial Black" w:cs="Arial"/>
                <w:b/>
                <w:sz w:val="14"/>
                <w:szCs w:val="14"/>
                <w:lang w:val="es-MX"/>
              </w:rPr>
              <w:t xml:space="preserve">: </w:t>
            </w:r>
            <w:r w:rsidR="005C486B" w:rsidRPr="00BB031F">
              <w:rPr>
                <w:rFonts w:ascii="Arial" w:eastAsia="Arial" w:hAnsi="Arial" w:cs="Arial"/>
                <w:i/>
                <w:sz w:val="14"/>
                <w:szCs w:val="14"/>
                <w:lang w:val="es-MX"/>
              </w:rPr>
              <w:t>Actualizaciones/Cambios, etc.</w:t>
            </w:r>
            <w:r w:rsidRPr="00BB031F">
              <w:rPr>
                <w:rFonts w:ascii="Arial Black" w:eastAsia="Arial" w:hAnsi="Arial Black" w:cs="Arial"/>
                <w:b/>
                <w:i/>
                <w:sz w:val="14"/>
                <w:szCs w:val="14"/>
                <w:lang w:val="es-MX"/>
              </w:rPr>
              <w:t xml:space="preserve"> </w:t>
            </w:r>
            <w:sdt>
              <w:sdtPr>
                <w:rPr>
                  <w:rFonts w:ascii="Calibri" w:eastAsia="Calibri" w:hAnsi="Calibri"/>
                </w:rPr>
                <w:id w:val="1959601925"/>
                <w:placeholder>
                  <w:docPart w:val="FFB5EBA713B44E34B704B0F44A1408F6"/>
                </w:placeholder>
                <w:showingPlcHdr/>
                <w:text/>
              </w:sdtPr>
              <w:sdtEndPr/>
              <w:sdtContent>
                <w:r w:rsidR="00EE110A" w:rsidRPr="00500B75">
                  <w:rPr>
                    <w:rStyle w:val="PlaceholderText"/>
                  </w:rPr>
                  <w:t>Haga clic o toque aquí para escribir el texto</w:t>
                </w:r>
                <w:r w:rsidR="00EE110A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68030E" w:rsidRPr="00660B11" w14:paraId="2B57E5AC" w14:textId="77777777" w:rsidTr="003F263D">
        <w:trPr>
          <w:trHeight w:hRule="exact" w:val="532"/>
          <w:tblHeader/>
        </w:trPr>
        <w:tc>
          <w:tcPr>
            <w:tcW w:w="1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3FCAE7" w14:textId="4C6732B2" w:rsidR="0068030E" w:rsidRPr="004A659F" w:rsidRDefault="005C486B" w:rsidP="00687636">
            <w:pPr>
              <w:widowControl w:val="0"/>
              <w:spacing w:before="60"/>
              <w:ind w:left="1166" w:right="-14" w:hanging="1080"/>
              <w:rPr>
                <w:rFonts w:ascii="Arial" w:eastAsia="Arial" w:hAnsi="Arial" w:cs="Arial"/>
                <w:b/>
                <w:bCs/>
                <w:sz w:val="16"/>
                <w:szCs w:val="16"/>
                <w:u w:val="single"/>
              </w:rPr>
            </w:pPr>
            <w:r w:rsidRPr="00BB031F">
              <w:rPr>
                <w:rFonts w:ascii="Arial" w:eastAsia="Arial" w:hAnsi="Arial" w:cs="Arial"/>
                <w:b/>
                <w:bCs/>
                <w:sz w:val="16"/>
                <w:szCs w:val="16"/>
                <w:u w:val="single"/>
                <w:lang w:val="es-MX"/>
              </w:rPr>
              <w:t>RECUERDE</w:t>
            </w:r>
            <w:r w:rsidR="0068030E" w:rsidRPr="00BB031F">
              <w:rPr>
                <w:rFonts w:ascii="Arial" w:eastAsia="Arial" w:hAnsi="Arial" w:cs="Arial"/>
                <w:b/>
                <w:bCs/>
                <w:sz w:val="16"/>
                <w:szCs w:val="16"/>
                <w:u w:val="single"/>
                <w:lang w:val="es-MX"/>
              </w:rPr>
              <w:t>:</w:t>
            </w:r>
            <w:r w:rsidR="0068030E" w:rsidRPr="00BB031F">
              <w:rPr>
                <w:rFonts w:ascii="Arial Black" w:eastAsia="Arial" w:hAnsi="Arial Black"/>
                <w:b/>
                <w:bCs/>
                <w:sz w:val="16"/>
                <w:szCs w:val="16"/>
                <w:lang w:val="es-MX"/>
              </w:rPr>
              <w:t xml:space="preserve">  </w:t>
            </w:r>
            <w:r w:rsidRPr="00BB031F">
              <w:rPr>
                <w:rFonts w:ascii="Arial" w:eastAsia="Arial" w:hAnsi="Arial" w:cs="Arial"/>
                <w:b/>
                <w:bCs/>
                <w:sz w:val="16"/>
                <w:szCs w:val="16"/>
                <w:lang w:val="es-MX"/>
              </w:rPr>
              <w:t>Confirme la hora estimada de llegada de los recursos solicitados</w:t>
            </w:r>
            <w:r w:rsidR="0068030E" w:rsidRPr="00BB031F">
              <w:rPr>
                <w:rFonts w:ascii="Arial" w:eastAsia="Arial" w:hAnsi="Arial" w:cs="Arial"/>
                <w:b/>
                <w:bCs/>
                <w:sz w:val="16"/>
                <w:szCs w:val="16"/>
                <w:lang w:val="es-MX"/>
              </w:rPr>
              <w:t xml:space="preserve">.  </w:t>
            </w:r>
            <w:r w:rsidRPr="00BB031F">
              <w:rPr>
                <w:rFonts w:ascii="Arial" w:eastAsia="Arial" w:hAnsi="Arial" w:cs="Arial"/>
                <w:b/>
                <w:bCs/>
                <w:sz w:val="16"/>
                <w:szCs w:val="16"/>
                <w:lang w:val="es-MX"/>
              </w:rPr>
              <w:t>Actúe según su nivel de capacitación</w:t>
            </w:r>
            <w:r w:rsidR="0068030E" w:rsidRPr="00BB031F">
              <w:rPr>
                <w:rFonts w:ascii="Arial" w:eastAsia="Arial" w:hAnsi="Arial" w:cs="Arial"/>
                <w:b/>
                <w:bCs/>
                <w:sz w:val="16"/>
                <w:szCs w:val="16"/>
                <w:lang w:val="es-MX"/>
              </w:rPr>
              <w:t xml:space="preserve">. </w:t>
            </w:r>
            <w:r w:rsidRPr="00BB031F">
              <w:rPr>
                <w:rFonts w:ascii="Arial" w:eastAsia="Arial" w:hAnsi="Arial" w:cs="Arial"/>
                <w:b/>
                <w:bCs/>
                <w:sz w:val="16"/>
                <w:szCs w:val="16"/>
                <w:lang w:val="es-MX"/>
              </w:rPr>
              <w:t xml:space="preserve"> Manténgase alerto(a).  Conserve la Calma.  </w:t>
            </w:r>
            <w:proofErr w:type="spellStart"/>
            <w:r w:rsidRPr="005C486B">
              <w:rPr>
                <w:rFonts w:ascii="Arial" w:eastAsia="Arial" w:hAnsi="Arial" w:cs="Arial"/>
                <w:b/>
                <w:bCs/>
                <w:sz w:val="16"/>
                <w:szCs w:val="16"/>
              </w:rPr>
              <w:t>Piense</w:t>
            </w:r>
            <w:proofErr w:type="spellEnd"/>
            <w:r w:rsidRPr="005C486B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C486B">
              <w:rPr>
                <w:rFonts w:ascii="Arial" w:eastAsia="Arial" w:hAnsi="Arial" w:cs="Arial"/>
                <w:b/>
                <w:bCs/>
                <w:sz w:val="16"/>
                <w:szCs w:val="16"/>
              </w:rPr>
              <w:t>claramente</w:t>
            </w:r>
            <w:proofErr w:type="spellEnd"/>
            <w:r w:rsidRPr="005C486B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.  </w:t>
            </w:r>
            <w:proofErr w:type="spellStart"/>
            <w:r w:rsidRPr="005C486B">
              <w:rPr>
                <w:rFonts w:ascii="Arial" w:eastAsia="Arial" w:hAnsi="Arial" w:cs="Arial"/>
                <w:b/>
                <w:bCs/>
                <w:sz w:val="16"/>
                <w:szCs w:val="16"/>
              </w:rPr>
              <w:t>Actúe</w:t>
            </w:r>
            <w:proofErr w:type="spellEnd"/>
            <w:r w:rsidRPr="005C486B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C486B">
              <w:rPr>
                <w:rFonts w:ascii="Arial" w:eastAsia="Arial" w:hAnsi="Arial" w:cs="Arial"/>
                <w:b/>
                <w:bCs/>
                <w:sz w:val="16"/>
                <w:szCs w:val="16"/>
              </w:rPr>
              <w:t>decisivamente</w:t>
            </w:r>
            <w:proofErr w:type="spellEnd"/>
            <w:r w:rsidRPr="005C486B">
              <w:rPr>
                <w:rFonts w:ascii="Arial" w:eastAsia="Arial" w:hAnsi="Arial" w:cs="Arial"/>
                <w:b/>
                <w:bCs/>
                <w:sz w:val="16"/>
                <w:szCs w:val="16"/>
              </w:rPr>
              <w:t>.</w:t>
            </w:r>
          </w:p>
        </w:tc>
      </w:tr>
    </w:tbl>
    <w:p w14:paraId="6612C4BC" w14:textId="77777777" w:rsidR="00B53DB3" w:rsidRPr="00723316" w:rsidRDefault="00B53DB3" w:rsidP="003F263D">
      <w:pPr>
        <w:rPr>
          <w:sz w:val="16"/>
          <w:szCs w:val="16"/>
        </w:rPr>
      </w:pPr>
    </w:p>
    <w:sectPr w:rsidR="00B53DB3" w:rsidRPr="00723316" w:rsidSect="003F263D">
      <w:headerReference w:type="default" r:id="rId8"/>
      <w:footerReference w:type="default" r:id="rId9"/>
      <w:pgSz w:w="12240" w:h="15840" w:code="1"/>
      <w:pgMar w:top="720" w:right="720" w:bottom="720" w:left="720" w:header="360" w:footer="28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85E23" w14:textId="77777777" w:rsidR="00687636" w:rsidRDefault="00687636">
      <w:r>
        <w:separator/>
      </w:r>
    </w:p>
  </w:endnote>
  <w:endnote w:type="continuationSeparator" w:id="0">
    <w:p w14:paraId="6FFEC26F" w14:textId="77777777" w:rsidR="00687636" w:rsidRDefault="00687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6485B5" w14:textId="38361A00" w:rsidR="00170B81" w:rsidRPr="007D140B" w:rsidRDefault="0047186D" w:rsidP="007D140B">
    <w:pPr>
      <w:pStyle w:val="Header"/>
      <w:spacing w:after="120"/>
      <w:rPr>
        <w:rFonts w:ascii="Times New Roman" w:hAnsi="Times New Roman"/>
        <w:bCs/>
        <w:sz w:val="22"/>
        <w:szCs w:val="22"/>
      </w:rPr>
    </w:pPr>
    <w:r w:rsidRPr="00740123">
      <w:rPr>
        <w:rFonts w:ascii="Times New Roman" w:hAnsi="Times New Roman"/>
        <w:sz w:val="18"/>
      </w:rPr>
      <w:t>ICS</w:t>
    </w:r>
    <w:r w:rsidR="00B01368">
      <w:rPr>
        <w:rFonts w:ascii="Times New Roman" w:hAnsi="Times New Roman"/>
        <w:sz w:val="18"/>
      </w:rPr>
      <w:t xml:space="preserve"> </w:t>
    </w:r>
    <w:r w:rsidRPr="00740123">
      <w:rPr>
        <w:rFonts w:ascii="Times New Roman" w:hAnsi="Times New Roman"/>
        <w:sz w:val="18"/>
      </w:rPr>
      <w:t>206 WF</w:t>
    </w:r>
    <w:r w:rsidR="007D140B">
      <w:rPr>
        <w:rFonts w:ascii="Times New Roman" w:hAnsi="Times New Roman"/>
        <w:sz w:val="18"/>
      </w:rPr>
      <w:t xml:space="preserve"> ES</w:t>
    </w:r>
    <w:r w:rsidRPr="00740123">
      <w:rPr>
        <w:rFonts w:ascii="Times New Roman" w:hAnsi="Times New Roman"/>
        <w:sz w:val="18"/>
      </w:rPr>
      <w:t xml:space="preserve"> (</w:t>
    </w:r>
    <w:r w:rsidR="00105A3A">
      <w:rPr>
        <w:rFonts w:ascii="Times New Roman" w:hAnsi="Times New Roman"/>
        <w:sz w:val="18"/>
      </w:rPr>
      <w:t>03/18</w:t>
    </w:r>
    <w:r w:rsidRPr="00740123">
      <w:rPr>
        <w:rFonts w:ascii="Times New Roman" w:hAnsi="Times New Roman"/>
        <w:sz w:val="18"/>
      </w:rPr>
      <w:t>)</w:t>
    </w:r>
    <w:r w:rsidRPr="0047186D">
      <w:rPr>
        <w:rFonts w:ascii="Arial" w:hAnsi="Arial"/>
        <w:sz w:val="18"/>
      </w:rPr>
      <w:ptab w:relativeTo="margin" w:alignment="center" w:leader="none"/>
    </w:r>
    <w:r w:rsidR="007D140B" w:rsidRPr="007D140B">
      <w:rPr>
        <w:rFonts w:ascii="Times New Roman" w:hAnsi="Times New Roman"/>
        <w:b/>
        <w:bCs/>
        <w:iCs/>
        <w:color w:val="222222"/>
        <w:shd w:val="clear" w:color="auto" w:fill="FFFFFF"/>
      </w:rPr>
      <w:t xml:space="preserve"> </w:t>
    </w:r>
    <w:proofErr w:type="spellStart"/>
    <w:r w:rsidR="007D140B" w:rsidRPr="00500B75">
      <w:rPr>
        <w:rFonts w:ascii="Times New Roman" w:hAnsi="Times New Roman"/>
        <w:b/>
        <w:bCs/>
        <w:iCs/>
        <w:color w:val="222222"/>
        <w:shd w:val="clear" w:color="auto" w:fill="FFFFFF"/>
      </w:rPr>
      <w:t>Información</w:t>
    </w:r>
    <w:proofErr w:type="spellEnd"/>
    <w:r w:rsidR="007D140B" w:rsidRPr="00500B75">
      <w:rPr>
        <w:rFonts w:ascii="Times New Roman" w:hAnsi="Times New Roman"/>
        <w:b/>
        <w:bCs/>
        <w:iCs/>
        <w:color w:val="222222"/>
        <w:shd w:val="clear" w:color="auto" w:fill="FFFFFF"/>
      </w:rPr>
      <w:t xml:space="preserve"> </w:t>
    </w:r>
    <w:r w:rsidR="00B01368">
      <w:rPr>
        <w:rFonts w:ascii="Times New Roman" w:hAnsi="Times New Roman"/>
        <w:b/>
        <w:bCs/>
        <w:iCs/>
        <w:color w:val="222222"/>
        <w:shd w:val="clear" w:color="auto" w:fill="FFFFFF"/>
      </w:rPr>
      <w:t>N</w:t>
    </w:r>
    <w:r w:rsidR="007D140B" w:rsidRPr="00500B75">
      <w:rPr>
        <w:rFonts w:ascii="Times New Roman" w:hAnsi="Times New Roman"/>
        <w:b/>
        <w:bCs/>
        <w:iCs/>
        <w:color w:val="222222"/>
        <w:shd w:val="clear" w:color="auto" w:fill="FFFFFF"/>
      </w:rPr>
      <w:t xml:space="preserve">o </w:t>
    </w:r>
    <w:proofErr w:type="spellStart"/>
    <w:r w:rsidR="007D140B" w:rsidRPr="00500B75">
      <w:rPr>
        <w:rFonts w:ascii="Times New Roman" w:hAnsi="Times New Roman"/>
        <w:b/>
        <w:bCs/>
        <w:iCs/>
        <w:color w:val="222222"/>
        <w:shd w:val="clear" w:color="auto" w:fill="FFFFFF"/>
      </w:rPr>
      <w:t>Clasificada</w:t>
    </w:r>
    <w:proofErr w:type="spellEnd"/>
    <w:r w:rsidR="007D140B" w:rsidRPr="00500B75">
      <w:rPr>
        <w:rFonts w:ascii="Times New Roman" w:hAnsi="Times New Roman"/>
        <w:b/>
        <w:bCs/>
        <w:iCs/>
        <w:color w:val="222222"/>
        <w:shd w:val="clear" w:color="auto" w:fill="FFFFFF"/>
      </w:rPr>
      <w:t xml:space="preserve"> </w:t>
    </w:r>
    <w:proofErr w:type="spellStart"/>
    <w:r w:rsidR="007D140B" w:rsidRPr="00500B75">
      <w:rPr>
        <w:rFonts w:ascii="Times New Roman" w:hAnsi="Times New Roman"/>
        <w:b/>
        <w:bCs/>
        <w:iCs/>
        <w:color w:val="222222"/>
        <w:shd w:val="clear" w:color="auto" w:fill="FFFFFF"/>
      </w:rPr>
      <w:t>Controlada</w:t>
    </w:r>
    <w:proofErr w:type="spellEnd"/>
    <w:r w:rsidR="007D140B" w:rsidRPr="00500B75">
      <w:rPr>
        <w:rFonts w:ascii="Times New Roman" w:hAnsi="Times New Roman"/>
        <w:b/>
        <w:bCs/>
        <w:iCs/>
        <w:color w:val="222222"/>
        <w:shd w:val="clear" w:color="auto" w:fill="FFFFFF"/>
      </w:rPr>
      <w:t>//</w:t>
    </w:r>
    <w:proofErr w:type="spellStart"/>
    <w:r w:rsidR="007D140B" w:rsidRPr="00500B75">
      <w:rPr>
        <w:rFonts w:ascii="Times New Roman" w:hAnsi="Times New Roman"/>
        <w:b/>
        <w:bCs/>
        <w:iCs/>
        <w:color w:val="222222"/>
        <w:shd w:val="clear" w:color="auto" w:fill="FFFFFF"/>
      </w:rPr>
      <w:t>Básica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D5424" w14:textId="77777777" w:rsidR="00687636" w:rsidRDefault="00687636">
      <w:r>
        <w:separator/>
      </w:r>
    </w:p>
  </w:footnote>
  <w:footnote w:type="continuationSeparator" w:id="0">
    <w:p w14:paraId="1B8605A2" w14:textId="77777777" w:rsidR="00687636" w:rsidRDefault="006876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44495" w14:textId="1CB3263E" w:rsidR="00170B81" w:rsidRDefault="00170B81" w:rsidP="000C6182">
    <w:pPr>
      <w:pStyle w:val="Header"/>
      <w:jc w:val="center"/>
      <w:rPr>
        <w:rFonts w:ascii="Times New Roman" w:hAnsi="Times New Roman"/>
        <w:b/>
        <w:sz w:val="28"/>
        <w:szCs w:val="28"/>
      </w:rPr>
    </w:pPr>
    <w:r w:rsidRPr="0047186D">
      <w:rPr>
        <w:rFonts w:ascii="Times New Roman" w:hAnsi="Times New Roman"/>
        <w:b/>
        <w:sz w:val="28"/>
        <w:szCs w:val="28"/>
      </w:rPr>
      <w:t>MEDICAL PLAN (ICS 206 WF</w:t>
    </w:r>
    <w:r w:rsidR="007D140B">
      <w:rPr>
        <w:rFonts w:ascii="Times New Roman" w:hAnsi="Times New Roman"/>
        <w:b/>
        <w:sz w:val="28"/>
        <w:szCs w:val="28"/>
      </w:rPr>
      <w:t xml:space="preserve"> ES</w:t>
    </w:r>
    <w:r w:rsidRPr="0047186D">
      <w:rPr>
        <w:rFonts w:ascii="Times New Roman" w:hAnsi="Times New Roman"/>
        <w:b/>
        <w:sz w:val="28"/>
        <w:szCs w:val="28"/>
      </w:rPr>
      <w:t>)</w:t>
    </w:r>
  </w:p>
  <w:p w14:paraId="3517DCCD" w14:textId="4E30A601" w:rsidR="00170B81" w:rsidRPr="00740123" w:rsidRDefault="00500B75" w:rsidP="003F263D">
    <w:pPr>
      <w:pStyle w:val="Header"/>
      <w:spacing w:after="120"/>
      <w:jc w:val="center"/>
      <w:rPr>
        <w:rFonts w:ascii="Times New Roman" w:hAnsi="Times New Roman"/>
        <w:b/>
        <w:sz w:val="28"/>
        <w:szCs w:val="28"/>
      </w:rPr>
    </w:pPr>
    <w:proofErr w:type="spellStart"/>
    <w:r w:rsidRPr="00500B75">
      <w:rPr>
        <w:rFonts w:ascii="Times New Roman" w:hAnsi="Times New Roman"/>
        <w:b/>
        <w:bCs/>
        <w:iCs/>
        <w:color w:val="222222"/>
        <w:shd w:val="clear" w:color="auto" w:fill="FFFFFF"/>
      </w:rPr>
      <w:t>Información</w:t>
    </w:r>
    <w:proofErr w:type="spellEnd"/>
    <w:r w:rsidRPr="00500B75">
      <w:rPr>
        <w:rFonts w:ascii="Times New Roman" w:hAnsi="Times New Roman"/>
        <w:b/>
        <w:bCs/>
        <w:iCs/>
        <w:color w:val="222222"/>
        <w:shd w:val="clear" w:color="auto" w:fill="FFFFFF"/>
      </w:rPr>
      <w:t xml:space="preserve"> </w:t>
    </w:r>
    <w:r w:rsidR="00B01368">
      <w:rPr>
        <w:rFonts w:ascii="Times New Roman" w:hAnsi="Times New Roman"/>
        <w:b/>
        <w:bCs/>
        <w:iCs/>
        <w:color w:val="222222"/>
        <w:shd w:val="clear" w:color="auto" w:fill="FFFFFF"/>
      </w:rPr>
      <w:t>N</w:t>
    </w:r>
    <w:r w:rsidRPr="00500B75">
      <w:rPr>
        <w:rFonts w:ascii="Times New Roman" w:hAnsi="Times New Roman"/>
        <w:b/>
        <w:bCs/>
        <w:iCs/>
        <w:color w:val="222222"/>
        <w:shd w:val="clear" w:color="auto" w:fill="FFFFFF"/>
      </w:rPr>
      <w:t xml:space="preserve">o </w:t>
    </w:r>
    <w:proofErr w:type="spellStart"/>
    <w:r w:rsidRPr="00500B75">
      <w:rPr>
        <w:rFonts w:ascii="Times New Roman" w:hAnsi="Times New Roman"/>
        <w:b/>
        <w:bCs/>
        <w:iCs/>
        <w:color w:val="222222"/>
        <w:shd w:val="clear" w:color="auto" w:fill="FFFFFF"/>
      </w:rPr>
      <w:t>Clasificada</w:t>
    </w:r>
    <w:proofErr w:type="spellEnd"/>
    <w:r w:rsidRPr="00500B75">
      <w:rPr>
        <w:rFonts w:ascii="Times New Roman" w:hAnsi="Times New Roman"/>
        <w:b/>
        <w:bCs/>
        <w:iCs/>
        <w:color w:val="222222"/>
        <w:shd w:val="clear" w:color="auto" w:fill="FFFFFF"/>
      </w:rPr>
      <w:t xml:space="preserve"> </w:t>
    </w:r>
    <w:proofErr w:type="spellStart"/>
    <w:r w:rsidRPr="00500B75">
      <w:rPr>
        <w:rFonts w:ascii="Times New Roman" w:hAnsi="Times New Roman"/>
        <w:b/>
        <w:bCs/>
        <w:iCs/>
        <w:color w:val="222222"/>
        <w:shd w:val="clear" w:color="auto" w:fill="FFFFFF"/>
      </w:rPr>
      <w:t>Controlada</w:t>
    </w:r>
    <w:proofErr w:type="spellEnd"/>
    <w:r w:rsidRPr="00500B75">
      <w:rPr>
        <w:rFonts w:ascii="Times New Roman" w:hAnsi="Times New Roman"/>
        <w:b/>
        <w:bCs/>
        <w:iCs/>
        <w:color w:val="222222"/>
        <w:shd w:val="clear" w:color="auto" w:fill="FFFFFF"/>
      </w:rPr>
      <w:t>//</w:t>
    </w:r>
    <w:proofErr w:type="spellStart"/>
    <w:r w:rsidRPr="00500B75">
      <w:rPr>
        <w:rFonts w:ascii="Times New Roman" w:hAnsi="Times New Roman"/>
        <w:b/>
        <w:bCs/>
        <w:iCs/>
        <w:color w:val="222222"/>
        <w:shd w:val="clear" w:color="auto" w:fill="FFFFFF"/>
      </w:rPr>
      <w:t>Básica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91C33"/>
    <w:multiLevelType w:val="hybridMultilevel"/>
    <w:tmpl w:val="1374B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2636F"/>
    <w:multiLevelType w:val="hybridMultilevel"/>
    <w:tmpl w:val="2166B380"/>
    <w:lvl w:ilvl="0" w:tplc="B2C0273A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  <w:color w:val="FF000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34932648"/>
    <w:multiLevelType w:val="hybridMultilevel"/>
    <w:tmpl w:val="B4CC7C4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3D4C9D"/>
    <w:multiLevelType w:val="hybridMultilevel"/>
    <w:tmpl w:val="CA408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9922DA"/>
    <w:multiLevelType w:val="hybridMultilevel"/>
    <w:tmpl w:val="DD0C9D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1D1CB9"/>
    <w:multiLevelType w:val="hybridMultilevel"/>
    <w:tmpl w:val="26C22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680B88"/>
    <w:multiLevelType w:val="multilevel"/>
    <w:tmpl w:val="2584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185BE7"/>
    <w:multiLevelType w:val="hybridMultilevel"/>
    <w:tmpl w:val="6C90424C"/>
    <w:lvl w:ilvl="0" w:tplc="B358C5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51A60C54"/>
    <w:multiLevelType w:val="hybridMultilevel"/>
    <w:tmpl w:val="0FF6ABAE"/>
    <w:lvl w:ilvl="0" w:tplc="1D0CDE34">
      <w:start w:val="1"/>
      <w:numFmt w:val="decimal"/>
      <w:lvlText w:val="%1."/>
      <w:lvlJc w:val="left"/>
      <w:pPr>
        <w:ind w:left="2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54" w:hanging="360"/>
      </w:pPr>
    </w:lvl>
    <w:lvl w:ilvl="2" w:tplc="0409001B" w:tentative="1">
      <w:start w:val="1"/>
      <w:numFmt w:val="lowerRoman"/>
      <w:lvlText w:val="%3."/>
      <w:lvlJc w:val="right"/>
      <w:pPr>
        <w:ind w:left="1674" w:hanging="180"/>
      </w:pPr>
    </w:lvl>
    <w:lvl w:ilvl="3" w:tplc="0409000F" w:tentative="1">
      <w:start w:val="1"/>
      <w:numFmt w:val="decimal"/>
      <w:lvlText w:val="%4."/>
      <w:lvlJc w:val="left"/>
      <w:pPr>
        <w:ind w:left="2394" w:hanging="360"/>
      </w:pPr>
    </w:lvl>
    <w:lvl w:ilvl="4" w:tplc="04090019" w:tentative="1">
      <w:start w:val="1"/>
      <w:numFmt w:val="lowerLetter"/>
      <w:lvlText w:val="%5."/>
      <w:lvlJc w:val="left"/>
      <w:pPr>
        <w:ind w:left="3114" w:hanging="360"/>
      </w:pPr>
    </w:lvl>
    <w:lvl w:ilvl="5" w:tplc="0409001B" w:tentative="1">
      <w:start w:val="1"/>
      <w:numFmt w:val="lowerRoman"/>
      <w:lvlText w:val="%6."/>
      <w:lvlJc w:val="right"/>
      <w:pPr>
        <w:ind w:left="3834" w:hanging="180"/>
      </w:pPr>
    </w:lvl>
    <w:lvl w:ilvl="6" w:tplc="0409000F" w:tentative="1">
      <w:start w:val="1"/>
      <w:numFmt w:val="decimal"/>
      <w:lvlText w:val="%7."/>
      <w:lvlJc w:val="left"/>
      <w:pPr>
        <w:ind w:left="4554" w:hanging="360"/>
      </w:pPr>
    </w:lvl>
    <w:lvl w:ilvl="7" w:tplc="04090019" w:tentative="1">
      <w:start w:val="1"/>
      <w:numFmt w:val="lowerLetter"/>
      <w:lvlText w:val="%8."/>
      <w:lvlJc w:val="left"/>
      <w:pPr>
        <w:ind w:left="5274" w:hanging="360"/>
      </w:pPr>
    </w:lvl>
    <w:lvl w:ilvl="8" w:tplc="0409001B" w:tentative="1">
      <w:start w:val="1"/>
      <w:numFmt w:val="lowerRoman"/>
      <w:lvlText w:val="%9."/>
      <w:lvlJc w:val="right"/>
      <w:pPr>
        <w:ind w:left="5994" w:hanging="180"/>
      </w:pPr>
    </w:lvl>
  </w:abstractNum>
  <w:abstractNum w:abstractNumId="9" w15:restartNumberingAfterBreak="0">
    <w:nsid w:val="557408F7"/>
    <w:multiLevelType w:val="singleLevel"/>
    <w:tmpl w:val="C12E82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596E073C"/>
    <w:multiLevelType w:val="hybridMultilevel"/>
    <w:tmpl w:val="5C64D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4968EB"/>
    <w:multiLevelType w:val="hybridMultilevel"/>
    <w:tmpl w:val="B4CC7C4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D7318F7"/>
    <w:multiLevelType w:val="hybridMultilevel"/>
    <w:tmpl w:val="E31EB81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846D7C"/>
    <w:multiLevelType w:val="hybridMultilevel"/>
    <w:tmpl w:val="678CC344"/>
    <w:lvl w:ilvl="0" w:tplc="9C8C466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168780C"/>
    <w:multiLevelType w:val="hybridMultilevel"/>
    <w:tmpl w:val="5C50B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194669"/>
    <w:multiLevelType w:val="hybridMultilevel"/>
    <w:tmpl w:val="D47E99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DF2371"/>
    <w:multiLevelType w:val="multilevel"/>
    <w:tmpl w:val="FB7675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E05604E"/>
    <w:multiLevelType w:val="hybridMultilevel"/>
    <w:tmpl w:val="0FF6ABAE"/>
    <w:lvl w:ilvl="0" w:tplc="1D0CDE34">
      <w:start w:val="1"/>
      <w:numFmt w:val="decimal"/>
      <w:lvlText w:val="%1."/>
      <w:lvlJc w:val="left"/>
      <w:pPr>
        <w:ind w:left="2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54" w:hanging="360"/>
      </w:pPr>
    </w:lvl>
    <w:lvl w:ilvl="2" w:tplc="0409001B" w:tentative="1">
      <w:start w:val="1"/>
      <w:numFmt w:val="lowerRoman"/>
      <w:lvlText w:val="%3."/>
      <w:lvlJc w:val="right"/>
      <w:pPr>
        <w:ind w:left="1674" w:hanging="180"/>
      </w:pPr>
    </w:lvl>
    <w:lvl w:ilvl="3" w:tplc="0409000F" w:tentative="1">
      <w:start w:val="1"/>
      <w:numFmt w:val="decimal"/>
      <w:lvlText w:val="%4."/>
      <w:lvlJc w:val="left"/>
      <w:pPr>
        <w:ind w:left="2394" w:hanging="360"/>
      </w:pPr>
    </w:lvl>
    <w:lvl w:ilvl="4" w:tplc="04090019" w:tentative="1">
      <w:start w:val="1"/>
      <w:numFmt w:val="lowerLetter"/>
      <w:lvlText w:val="%5."/>
      <w:lvlJc w:val="left"/>
      <w:pPr>
        <w:ind w:left="3114" w:hanging="360"/>
      </w:pPr>
    </w:lvl>
    <w:lvl w:ilvl="5" w:tplc="0409001B" w:tentative="1">
      <w:start w:val="1"/>
      <w:numFmt w:val="lowerRoman"/>
      <w:lvlText w:val="%6."/>
      <w:lvlJc w:val="right"/>
      <w:pPr>
        <w:ind w:left="3834" w:hanging="180"/>
      </w:pPr>
    </w:lvl>
    <w:lvl w:ilvl="6" w:tplc="0409000F" w:tentative="1">
      <w:start w:val="1"/>
      <w:numFmt w:val="decimal"/>
      <w:lvlText w:val="%7."/>
      <w:lvlJc w:val="left"/>
      <w:pPr>
        <w:ind w:left="4554" w:hanging="360"/>
      </w:pPr>
    </w:lvl>
    <w:lvl w:ilvl="7" w:tplc="04090019" w:tentative="1">
      <w:start w:val="1"/>
      <w:numFmt w:val="lowerLetter"/>
      <w:lvlText w:val="%8."/>
      <w:lvlJc w:val="left"/>
      <w:pPr>
        <w:ind w:left="5274" w:hanging="360"/>
      </w:pPr>
    </w:lvl>
    <w:lvl w:ilvl="8" w:tplc="0409001B" w:tentative="1">
      <w:start w:val="1"/>
      <w:numFmt w:val="lowerRoman"/>
      <w:lvlText w:val="%9."/>
      <w:lvlJc w:val="right"/>
      <w:pPr>
        <w:ind w:left="5994" w:hanging="180"/>
      </w:p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4"/>
  </w:num>
  <w:num w:numId="5">
    <w:abstractNumId w:val="12"/>
  </w:num>
  <w:num w:numId="6">
    <w:abstractNumId w:val="11"/>
  </w:num>
  <w:num w:numId="7">
    <w:abstractNumId w:val="16"/>
  </w:num>
  <w:num w:numId="8">
    <w:abstractNumId w:val="6"/>
  </w:num>
  <w:num w:numId="9">
    <w:abstractNumId w:val="15"/>
  </w:num>
  <w:num w:numId="10">
    <w:abstractNumId w:val="5"/>
  </w:num>
  <w:num w:numId="11">
    <w:abstractNumId w:val="10"/>
  </w:num>
  <w:num w:numId="12">
    <w:abstractNumId w:val="7"/>
  </w:num>
  <w:num w:numId="13">
    <w:abstractNumId w:val="1"/>
  </w:num>
  <w:num w:numId="14">
    <w:abstractNumId w:val="8"/>
  </w:num>
  <w:num w:numId="15">
    <w:abstractNumId w:val="3"/>
  </w:num>
  <w:num w:numId="16">
    <w:abstractNumId w:val="17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1D"/>
    <w:rsid w:val="00006779"/>
    <w:rsid w:val="00007936"/>
    <w:rsid w:val="00015AD9"/>
    <w:rsid w:val="00021D07"/>
    <w:rsid w:val="0003032F"/>
    <w:rsid w:val="000356D2"/>
    <w:rsid w:val="00035B82"/>
    <w:rsid w:val="00047014"/>
    <w:rsid w:val="000567EF"/>
    <w:rsid w:val="0006133E"/>
    <w:rsid w:val="00061A34"/>
    <w:rsid w:val="0006601A"/>
    <w:rsid w:val="00067457"/>
    <w:rsid w:val="000758CD"/>
    <w:rsid w:val="000870B0"/>
    <w:rsid w:val="0008761B"/>
    <w:rsid w:val="00091E90"/>
    <w:rsid w:val="000B5731"/>
    <w:rsid w:val="000C2551"/>
    <w:rsid w:val="000C56B2"/>
    <w:rsid w:val="000C6182"/>
    <w:rsid w:val="000F66A5"/>
    <w:rsid w:val="00102819"/>
    <w:rsid w:val="00105A3A"/>
    <w:rsid w:val="001153E7"/>
    <w:rsid w:val="00125E2F"/>
    <w:rsid w:val="00130AB1"/>
    <w:rsid w:val="0013415D"/>
    <w:rsid w:val="0014638D"/>
    <w:rsid w:val="00150E41"/>
    <w:rsid w:val="0015374D"/>
    <w:rsid w:val="001549B7"/>
    <w:rsid w:val="00160190"/>
    <w:rsid w:val="00170B81"/>
    <w:rsid w:val="001804B4"/>
    <w:rsid w:val="00194526"/>
    <w:rsid w:val="001966DC"/>
    <w:rsid w:val="001D1A84"/>
    <w:rsid w:val="00202461"/>
    <w:rsid w:val="00216A22"/>
    <w:rsid w:val="00217C50"/>
    <w:rsid w:val="00235DA6"/>
    <w:rsid w:val="002470B1"/>
    <w:rsid w:val="00261287"/>
    <w:rsid w:val="0026505F"/>
    <w:rsid w:val="002867B4"/>
    <w:rsid w:val="00291836"/>
    <w:rsid w:val="002A364A"/>
    <w:rsid w:val="002A58F1"/>
    <w:rsid w:val="002B1422"/>
    <w:rsid w:val="002B3B2A"/>
    <w:rsid w:val="002B4719"/>
    <w:rsid w:val="002C3700"/>
    <w:rsid w:val="002C758E"/>
    <w:rsid w:val="002D2239"/>
    <w:rsid w:val="002D57EC"/>
    <w:rsid w:val="002E44F0"/>
    <w:rsid w:val="002F4777"/>
    <w:rsid w:val="00313DFB"/>
    <w:rsid w:val="003243FA"/>
    <w:rsid w:val="0034018D"/>
    <w:rsid w:val="0034439B"/>
    <w:rsid w:val="00344FD5"/>
    <w:rsid w:val="00352137"/>
    <w:rsid w:val="00352193"/>
    <w:rsid w:val="00352F3A"/>
    <w:rsid w:val="00354513"/>
    <w:rsid w:val="0035736C"/>
    <w:rsid w:val="00372ACA"/>
    <w:rsid w:val="003777F7"/>
    <w:rsid w:val="00382523"/>
    <w:rsid w:val="003A35FD"/>
    <w:rsid w:val="003A7EE1"/>
    <w:rsid w:val="003B201A"/>
    <w:rsid w:val="003C0336"/>
    <w:rsid w:val="003D0E2F"/>
    <w:rsid w:val="003F22FD"/>
    <w:rsid w:val="003F263D"/>
    <w:rsid w:val="00406C43"/>
    <w:rsid w:val="0041462F"/>
    <w:rsid w:val="00425CDB"/>
    <w:rsid w:val="004358DD"/>
    <w:rsid w:val="00441D39"/>
    <w:rsid w:val="00442FC2"/>
    <w:rsid w:val="0044511D"/>
    <w:rsid w:val="00450CB2"/>
    <w:rsid w:val="00455698"/>
    <w:rsid w:val="00463473"/>
    <w:rsid w:val="00463E10"/>
    <w:rsid w:val="0046708F"/>
    <w:rsid w:val="00470B17"/>
    <w:rsid w:val="0047186D"/>
    <w:rsid w:val="00474CCB"/>
    <w:rsid w:val="00483397"/>
    <w:rsid w:val="00485772"/>
    <w:rsid w:val="00493895"/>
    <w:rsid w:val="004A4607"/>
    <w:rsid w:val="004B0C54"/>
    <w:rsid w:val="004B5880"/>
    <w:rsid w:val="004C4116"/>
    <w:rsid w:val="004C7CFE"/>
    <w:rsid w:val="004D2147"/>
    <w:rsid w:val="004D43AF"/>
    <w:rsid w:val="004D4727"/>
    <w:rsid w:val="004D594A"/>
    <w:rsid w:val="004D7025"/>
    <w:rsid w:val="004E34A9"/>
    <w:rsid w:val="00500B75"/>
    <w:rsid w:val="00501CBD"/>
    <w:rsid w:val="0050323C"/>
    <w:rsid w:val="00516D7A"/>
    <w:rsid w:val="005208A2"/>
    <w:rsid w:val="00526A3B"/>
    <w:rsid w:val="005319F4"/>
    <w:rsid w:val="00540AFA"/>
    <w:rsid w:val="00542A1A"/>
    <w:rsid w:val="005475BB"/>
    <w:rsid w:val="005530D8"/>
    <w:rsid w:val="00571304"/>
    <w:rsid w:val="00576D7E"/>
    <w:rsid w:val="005924CB"/>
    <w:rsid w:val="00594F61"/>
    <w:rsid w:val="0059730D"/>
    <w:rsid w:val="005A539C"/>
    <w:rsid w:val="005A65F6"/>
    <w:rsid w:val="005B1464"/>
    <w:rsid w:val="005B32E6"/>
    <w:rsid w:val="005C486B"/>
    <w:rsid w:val="005D0771"/>
    <w:rsid w:val="005D1722"/>
    <w:rsid w:val="005D48F0"/>
    <w:rsid w:val="005E068D"/>
    <w:rsid w:val="005E5E7A"/>
    <w:rsid w:val="005F1C18"/>
    <w:rsid w:val="005F200E"/>
    <w:rsid w:val="005F5083"/>
    <w:rsid w:val="005F63C4"/>
    <w:rsid w:val="00602879"/>
    <w:rsid w:val="0060316F"/>
    <w:rsid w:val="006053CB"/>
    <w:rsid w:val="00606755"/>
    <w:rsid w:val="006113D5"/>
    <w:rsid w:val="00621879"/>
    <w:rsid w:val="00624626"/>
    <w:rsid w:val="006317AE"/>
    <w:rsid w:val="0063346D"/>
    <w:rsid w:val="00636228"/>
    <w:rsid w:val="00636583"/>
    <w:rsid w:val="0064627D"/>
    <w:rsid w:val="0064712D"/>
    <w:rsid w:val="006669AA"/>
    <w:rsid w:val="00671F96"/>
    <w:rsid w:val="0068030E"/>
    <w:rsid w:val="00687208"/>
    <w:rsid w:val="00687636"/>
    <w:rsid w:val="006928A8"/>
    <w:rsid w:val="006A0FDE"/>
    <w:rsid w:val="006A47F1"/>
    <w:rsid w:val="006A7DB3"/>
    <w:rsid w:val="006B2C0C"/>
    <w:rsid w:val="006B6D2F"/>
    <w:rsid w:val="006C01D5"/>
    <w:rsid w:val="006C4CCA"/>
    <w:rsid w:val="006C7374"/>
    <w:rsid w:val="006D4F5F"/>
    <w:rsid w:val="006D763C"/>
    <w:rsid w:val="006E3E35"/>
    <w:rsid w:val="006E4DD2"/>
    <w:rsid w:val="006E5AA6"/>
    <w:rsid w:val="007000BF"/>
    <w:rsid w:val="0070526B"/>
    <w:rsid w:val="007110C9"/>
    <w:rsid w:val="0071666B"/>
    <w:rsid w:val="007211AC"/>
    <w:rsid w:val="00723316"/>
    <w:rsid w:val="0072442D"/>
    <w:rsid w:val="0073300C"/>
    <w:rsid w:val="007373A1"/>
    <w:rsid w:val="00740123"/>
    <w:rsid w:val="00747DE9"/>
    <w:rsid w:val="00750BD1"/>
    <w:rsid w:val="0075284A"/>
    <w:rsid w:val="00753A34"/>
    <w:rsid w:val="007548B9"/>
    <w:rsid w:val="0076136A"/>
    <w:rsid w:val="007646A9"/>
    <w:rsid w:val="0078323B"/>
    <w:rsid w:val="007840DF"/>
    <w:rsid w:val="007842E2"/>
    <w:rsid w:val="00786849"/>
    <w:rsid w:val="00792DD0"/>
    <w:rsid w:val="007948AA"/>
    <w:rsid w:val="007A6DB6"/>
    <w:rsid w:val="007B0CA8"/>
    <w:rsid w:val="007B0EAF"/>
    <w:rsid w:val="007B3506"/>
    <w:rsid w:val="007B5A60"/>
    <w:rsid w:val="007B5EDB"/>
    <w:rsid w:val="007B6814"/>
    <w:rsid w:val="007D140B"/>
    <w:rsid w:val="007E2C7B"/>
    <w:rsid w:val="007E6241"/>
    <w:rsid w:val="007F652B"/>
    <w:rsid w:val="00802656"/>
    <w:rsid w:val="008062F0"/>
    <w:rsid w:val="00817240"/>
    <w:rsid w:val="00822224"/>
    <w:rsid w:val="0082648D"/>
    <w:rsid w:val="00827646"/>
    <w:rsid w:val="0083136F"/>
    <w:rsid w:val="00832D2B"/>
    <w:rsid w:val="00836FA0"/>
    <w:rsid w:val="008371B0"/>
    <w:rsid w:val="00851162"/>
    <w:rsid w:val="00864A62"/>
    <w:rsid w:val="00865ED6"/>
    <w:rsid w:val="00866C38"/>
    <w:rsid w:val="00867A88"/>
    <w:rsid w:val="00885EEF"/>
    <w:rsid w:val="008878D4"/>
    <w:rsid w:val="00890CBD"/>
    <w:rsid w:val="008A133C"/>
    <w:rsid w:val="008A3BCB"/>
    <w:rsid w:val="008B169F"/>
    <w:rsid w:val="008C61D2"/>
    <w:rsid w:val="008C6BC8"/>
    <w:rsid w:val="008D63F9"/>
    <w:rsid w:val="008E5702"/>
    <w:rsid w:val="00901D21"/>
    <w:rsid w:val="0090588D"/>
    <w:rsid w:val="00905AE3"/>
    <w:rsid w:val="00906709"/>
    <w:rsid w:val="00906A0B"/>
    <w:rsid w:val="009100B9"/>
    <w:rsid w:val="009159B2"/>
    <w:rsid w:val="00940A1E"/>
    <w:rsid w:val="00943196"/>
    <w:rsid w:val="00974DDB"/>
    <w:rsid w:val="0097670D"/>
    <w:rsid w:val="009851AF"/>
    <w:rsid w:val="00986009"/>
    <w:rsid w:val="009A097E"/>
    <w:rsid w:val="009A7526"/>
    <w:rsid w:val="009C409F"/>
    <w:rsid w:val="009F5493"/>
    <w:rsid w:val="00A027EC"/>
    <w:rsid w:val="00A040B7"/>
    <w:rsid w:val="00A10B12"/>
    <w:rsid w:val="00A14E75"/>
    <w:rsid w:val="00A17DB9"/>
    <w:rsid w:val="00A20C98"/>
    <w:rsid w:val="00A238B2"/>
    <w:rsid w:val="00A45FBB"/>
    <w:rsid w:val="00A61662"/>
    <w:rsid w:val="00A63C6C"/>
    <w:rsid w:val="00A65804"/>
    <w:rsid w:val="00A673FB"/>
    <w:rsid w:val="00A72016"/>
    <w:rsid w:val="00A72E54"/>
    <w:rsid w:val="00A74732"/>
    <w:rsid w:val="00A7643A"/>
    <w:rsid w:val="00A91EA2"/>
    <w:rsid w:val="00AA6D1E"/>
    <w:rsid w:val="00AA720D"/>
    <w:rsid w:val="00AB4F56"/>
    <w:rsid w:val="00AC2F68"/>
    <w:rsid w:val="00AE0405"/>
    <w:rsid w:val="00AF017A"/>
    <w:rsid w:val="00AF5D36"/>
    <w:rsid w:val="00AF622B"/>
    <w:rsid w:val="00AF79D7"/>
    <w:rsid w:val="00B01368"/>
    <w:rsid w:val="00B0183B"/>
    <w:rsid w:val="00B0582A"/>
    <w:rsid w:val="00B05BF7"/>
    <w:rsid w:val="00B067D6"/>
    <w:rsid w:val="00B162B7"/>
    <w:rsid w:val="00B167F7"/>
    <w:rsid w:val="00B34302"/>
    <w:rsid w:val="00B40941"/>
    <w:rsid w:val="00B40CA9"/>
    <w:rsid w:val="00B445B8"/>
    <w:rsid w:val="00B477C6"/>
    <w:rsid w:val="00B53DB3"/>
    <w:rsid w:val="00B57313"/>
    <w:rsid w:val="00B628E8"/>
    <w:rsid w:val="00B63ED1"/>
    <w:rsid w:val="00B7137B"/>
    <w:rsid w:val="00B87528"/>
    <w:rsid w:val="00B876C6"/>
    <w:rsid w:val="00B90AD7"/>
    <w:rsid w:val="00BA6B66"/>
    <w:rsid w:val="00BB031F"/>
    <w:rsid w:val="00BC593F"/>
    <w:rsid w:val="00BE2F59"/>
    <w:rsid w:val="00BE681E"/>
    <w:rsid w:val="00BF4815"/>
    <w:rsid w:val="00BF5508"/>
    <w:rsid w:val="00C00200"/>
    <w:rsid w:val="00C00942"/>
    <w:rsid w:val="00C02823"/>
    <w:rsid w:val="00C13663"/>
    <w:rsid w:val="00C2296F"/>
    <w:rsid w:val="00C32364"/>
    <w:rsid w:val="00C34809"/>
    <w:rsid w:val="00C37A87"/>
    <w:rsid w:val="00C417B1"/>
    <w:rsid w:val="00C422C8"/>
    <w:rsid w:val="00C50FED"/>
    <w:rsid w:val="00C555EB"/>
    <w:rsid w:val="00C6556B"/>
    <w:rsid w:val="00C65F3B"/>
    <w:rsid w:val="00C674A9"/>
    <w:rsid w:val="00C7483F"/>
    <w:rsid w:val="00C866BD"/>
    <w:rsid w:val="00C90FAA"/>
    <w:rsid w:val="00C91253"/>
    <w:rsid w:val="00C9474D"/>
    <w:rsid w:val="00CB4E66"/>
    <w:rsid w:val="00CB6E04"/>
    <w:rsid w:val="00CC27DF"/>
    <w:rsid w:val="00CD06F5"/>
    <w:rsid w:val="00CE15D5"/>
    <w:rsid w:val="00D010FA"/>
    <w:rsid w:val="00D1011E"/>
    <w:rsid w:val="00D17346"/>
    <w:rsid w:val="00D23C91"/>
    <w:rsid w:val="00D45B2C"/>
    <w:rsid w:val="00D55A3E"/>
    <w:rsid w:val="00D57782"/>
    <w:rsid w:val="00D75C21"/>
    <w:rsid w:val="00D851CC"/>
    <w:rsid w:val="00DB1D64"/>
    <w:rsid w:val="00DB21D5"/>
    <w:rsid w:val="00DB3EB3"/>
    <w:rsid w:val="00DB483D"/>
    <w:rsid w:val="00DE0D74"/>
    <w:rsid w:val="00DE17A2"/>
    <w:rsid w:val="00DE5762"/>
    <w:rsid w:val="00DE6585"/>
    <w:rsid w:val="00DF04DB"/>
    <w:rsid w:val="00DF5B90"/>
    <w:rsid w:val="00DF7C75"/>
    <w:rsid w:val="00E0471A"/>
    <w:rsid w:val="00E04FC0"/>
    <w:rsid w:val="00E054B6"/>
    <w:rsid w:val="00E0591A"/>
    <w:rsid w:val="00E063E7"/>
    <w:rsid w:val="00E15143"/>
    <w:rsid w:val="00E31DF2"/>
    <w:rsid w:val="00E3476C"/>
    <w:rsid w:val="00E62110"/>
    <w:rsid w:val="00E62A48"/>
    <w:rsid w:val="00E7341D"/>
    <w:rsid w:val="00E74CA0"/>
    <w:rsid w:val="00E75C29"/>
    <w:rsid w:val="00EA3528"/>
    <w:rsid w:val="00EA3EF8"/>
    <w:rsid w:val="00EA65A9"/>
    <w:rsid w:val="00EB4727"/>
    <w:rsid w:val="00EB7597"/>
    <w:rsid w:val="00EE0669"/>
    <w:rsid w:val="00EE110A"/>
    <w:rsid w:val="00F00B8F"/>
    <w:rsid w:val="00F062FF"/>
    <w:rsid w:val="00F11315"/>
    <w:rsid w:val="00F12B19"/>
    <w:rsid w:val="00F1674A"/>
    <w:rsid w:val="00F207F2"/>
    <w:rsid w:val="00F208D9"/>
    <w:rsid w:val="00F36177"/>
    <w:rsid w:val="00F407BA"/>
    <w:rsid w:val="00F42125"/>
    <w:rsid w:val="00F46DAE"/>
    <w:rsid w:val="00F566FB"/>
    <w:rsid w:val="00F616CE"/>
    <w:rsid w:val="00F75EFA"/>
    <w:rsid w:val="00F84BBF"/>
    <w:rsid w:val="00F968F2"/>
    <w:rsid w:val="00FA0151"/>
    <w:rsid w:val="00FA3804"/>
    <w:rsid w:val="00FB05D3"/>
    <w:rsid w:val="00FB1EE5"/>
    <w:rsid w:val="00FC149F"/>
    <w:rsid w:val="00FE7651"/>
    <w:rsid w:val="00FF4EFA"/>
    <w:rsid w:val="00FF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4:docId w14:val="2785979C"/>
  <w15:docId w15:val="{49CDDB9A-222A-4B6F-9A94-2946A69C0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39B"/>
  </w:style>
  <w:style w:type="paragraph" w:styleId="Heading1">
    <w:name w:val="heading 1"/>
    <w:basedOn w:val="Normal"/>
    <w:next w:val="Normal"/>
    <w:qFormat/>
    <w:rsid w:val="002C758E"/>
    <w:pPr>
      <w:keepNext/>
      <w:spacing w:before="60" w:after="60"/>
      <w:ind w:left="-108" w:right="-173" w:hanging="18"/>
      <w:jc w:val="center"/>
      <w:outlineLvl w:val="0"/>
    </w:pPr>
    <w:rPr>
      <w:rFonts w:ascii="Arial" w:hAnsi="Arial"/>
      <w:b/>
      <w:sz w:val="18"/>
    </w:rPr>
  </w:style>
  <w:style w:type="paragraph" w:styleId="Heading4">
    <w:name w:val="heading 4"/>
    <w:basedOn w:val="Normal"/>
    <w:qFormat/>
    <w:rsid w:val="002C758E"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qFormat/>
    <w:rsid w:val="002C758E"/>
    <w:pPr>
      <w:ind w:left="720"/>
      <w:outlineLvl w:val="4"/>
    </w:pPr>
    <w:rPr>
      <w:b/>
    </w:rPr>
  </w:style>
  <w:style w:type="paragraph" w:styleId="Heading6">
    <w:name w:val="heading 6"/>
    <w:basedOn w:val="Normal"/>
    <w:qFormat/>
    <w:rsid w:val="002C758E"/>
    <w:pPr>
      <w:ind w:left="720"/>
      <w:outlineLvl w:val="5"/>
    </w:pPr>
    <w:rPr>
      <w:u w:val="single"/>
    </w:rPr>
  </w:style>
  <w:style w:type="paragraph" w:styleId="Heading7">
    <w:name w:val="heading 7"/>
    <w:basedOn w:val="Normal"/>
    <w:qFormat/>
    <w:rsid w:val="002C758E"/>
    <w:pPr>
      <w:ind w:left="720"/>
      <w:outlineLvl w:val="6"/>
    </w:pPr>
    <w:rPr>
      <w:i/>
    </w:rPr>
  </w:style>
  <w:style w:type="paragraph" w:styleId="Heading8">
    <w:name w:val="heading 8"/>
    <w:basedOn w:val="Normal"/>
    <w:qFormat/>
    <w:rsid w:val="002C758E"/>
    <w:pPr>
      <w:ind w:left="720"/>
      <w:outlineLvl w:val="7"/>
    </w:pPr>
    <w:rPr>
      <w:i/>
    </w:rPr>
  </w:style>
  <w:style w:type="paragraph" w:styleId="Heading9">
    <w:name w:val="heading 9"/>
    <w:basedOn w:val="Normal"/>
    <w:qFormat/>
    <w:rsid w:val="002C758E"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C758E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rsid w:val="002C758E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2C758E"/>
    <w:rPr>
      <w:position w:val="6"/>
      <w:sz w:val="16"/>
    </w:rPr>
  </w:style>
  <w:style w:type="paragraph" w:styleId="FootnoteText">
    <w:name w:val="footnote text"/>
    <w:basedOn w:val="Normal"/>
    <w:semiHidden/>
    <w:rsid w:val="002C758E"/>
  </w:style>
  <w:style w:type="paragraph" w:styleId="BalloonText">
    <w:name w:val="Balloon Text"/>
    <w:basedOn w:val="Normal"/>
    <w:semiHidden/>
    <w:rsid w:val="002C758E"/>
    <w:rPr>
      <w:rFonts w:ascii="Tahoma" w:hAnsi="Tahoma" w:cs="Tahoma"/>
      <w:sz w:val="16"/>
      <w:szCs w:val="16"/>
    </w:rPr>
  </w:style>
  <w:style w:type="paragraph" w:customStyle="1" w:styleId="Cell">
    <w:name w:val="Cell"/>
    <w:basedOn w:val="Normal"/>
    <w:rsid w:val="000870B0"/>
    <w:pPr>
      <w:widowControl w:val="0"/>
      <w:autoSpaceDE w:val="0"/>
      <w:autoSpaceDN w:val="0"/>
      <w:adjustRightInd w:val="0"/>
    </w:pPr>
    <w:rPr>
      <w:rFonts w:ascii="Helvetica" w:hAnsi="Helvetica"/>
      <w:noProof/>
      <w:color w:val="000000"/>
    </w:rPr>
  </w:style>
  <w:style w:type="paragraph" w:styleId="NormalWeb">
    <w:name w:val="Normal (Web)"/>
    <w:basedOn w:val="Normal"/>
    <w:uiPriority w:val="99"/>
    <w:unhideWhenUsed/>
    <w:rsid w:val="004D702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uiPriority w:val="22"/>
    <w:qFormat/>
    <w:rsid w:val="004D7025"/>
    <w:rPr>
      <w:b/>
      <w:bCs/>
    </w:rPr>
  </w:style>
  <w:style w:type="paragraph" w:styleId="ListParagraph">
    <w:name w:val="List Paragraph"/>
    <w:basedOn w:val="Normal"/>
    <w:uiPriority w:val="99"/>
    <w:qFormat/>
    <w:rsid w:val="00AF5D36"/>
    <w:pPr>
      <w:ind w:left="720"/>
      <w:contextualSpacing/>
    </w:pPr>
  </w:style>
  <w:style w:type="table" w:styleId="TableGrid">
    <w:name w:val="Table Grid"/>
    <w:basedOn w:val="TableNormal"/>
    <w:uiPriority w:val="59"/>
    <w:rsid w:val="005032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0C6182"/>
  </w:style>
  <w:style w:type="character" w:styleId="CommentReference">
    <w:name w:val="annotation reference"/>
    <w:basedOn w:val="DefaultParagraphFont"/>
    <w:uiPriority w:val="99"/>
    <w:semiHidden/>
    <w:unhideWhenUsed/>
    <w:rsid w:val="00130A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AB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AB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A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AB1"/>
    <w:rPr>
      <w:b/>
      <w:bCs/>
    </w:rPr>
  </w:style>
  <w:style w:type="character" w:customStyle="1" w:styleId="StyleArial7ptBold">
    <w:name w:val="Style Arial 7 pt Bold"/>
    <w:basedOn w:val="DefaultParagraphFont"/>
    <w:rsid w:val="00540AFA"/>
    <w:rPr>
      <w:rFonts w:ascii="Arial Black" w:hAnsi="Arial Black"/>
      <w:b/>
      <w:bCs/>
      <w:sz w:val="14"/>
    </w:rPr>
  </w:style>
  <w:style w:type="paragraph" w:customStyle="1" w:styleId="StyleArialBlack7ptBoldLeft007">
    <w:name w:val="Style Arial Black 7 pt Bold Left:  0.07&quot;"/>
    <w:basedOn w:val="Normal"/>
    <w:rsid w:val="00594F61"/>
    <w:pPr>
      <w:ind w:left="100"/>
    </w:pPr>
    <w:rPr>
      <w:rFonts w:ascii="Arial Black" w:hAnsi="Arial Black"/>
      <w:bCs/>
      <w:sz w:val="14"/>
    </w:rPr>
  </w:style>
  <w:style w:type="paragraph" w:customStyle="1" w:styleId="StyleArial8ptBoldCenteredLeft006Hanging006B">
    <w:name w:val="Style Arial 8 pt Bold Centered Left:  0.06&quot; Hanging:  0.06&quot; B..."/>
    <w:basedOn w:val="Normal"/>
    <w:rsid w:val="007B5EDB"/>
    <w:pPr>
      <w:spacing w:before="60" w:after="20"/>
      <w:ind w:left="172" w:hanging="86"/>
      <w:jc w:val="center"/>
    </w:pPr>
    <w:rPr>
      <w:rFonts w:ascii="Arial Black" w:hAnsi="Arial Black"/>
      <w:bCs/>
      <w:spacing w:val="40"/>
      <w:sz w:val="16"/>
    </w:rPr>
  </w:style>
  <w:style w:type="character" w:styleId="PlaceholderText">
    <w:name w:val="Placeholder Text"/>
    <w:basedOn w:val="DefaultParagraphFont"/>
    <w:uiPriority w:val="99"/>
    <w:semiHidden/>
    <w:rsid w:val="00A238B2"/>
    <w:rPr>
      <w:color w:val="808080"/>
    </w:rPr>
  </w:style>
  <w:style w:type="paragraph" w:customStyle="1" w:styleId="CONTENT">
    <w:name w:val="CONTENT"/>
    <w:basedOn w:val="Heading1"/>
    <w:qFormat/>
    <w:rsid w:val="003A35FD"/>
    <w:pPr>
      <w:spacing w:before="40" w:after="120"/>
      <w:ind w:left="0" w:firstLine="0"/>
      <w:jc w:val="left"/>
    </w:pPr>
    <w:rPr>
      <w:b w:val="0"/>
      <w:sz w:val="16"/>
      <w:szCs w:val="16"/>
    </w:rPr>
  </w:style>
  <w:style w:type="paragraph" w:customStyle="1" w:styleId="StyleCONTENTBold">
    <w:name w:val="Style CONTENT + Bold"/>
    <w:basedOn w:val="CONTENT"/>
    <w:rsid w:val="003A35FD"/>
    <w:rPr>
      <w:bCs/>
    </w:rPr>
  </w:style>
  <w:style w:type="paragraph" w:customStyle="1" w:styleId="CONTENTCONTROL">
    <w:name w:val="CONTENT CONTROL"/>
    <w:basedOn w:val="CONTENT"/>
    <w:qFormat/>
    <w:rsid w:val="003A35FD"/>
  </w:style>
  <w:style w:type="paragraph" w:styleId="Revision">
    <w:name w:val="Revision"/>
    <w:hidden/>
    <w:uiPriority w:val="99"/>
    <w:semiHidden/>
    <w:rsid w:val="006C7374"/>
  </w:style>
  <w:style w:type="paragraph" w:styleId="NoSpacing">
    <w:name w:val="No Spacing"/>
    <w:uiPriority w:val="1"/>
    <w:qFormat/>
    <w:rsid w:val="0068030E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cident\Safety\Medical\MedicalPlan\Trinity%20Ridge%20206%208-1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B9A3682817E453C990A1803431FF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DC4C1-EF7D-4DA5-8751-8AB0663A076F}"/>
      </w:docPartPr>
      <w:docPartBody>
        <w:p w:rsidR="002035DC" w:rsidRDefault="00F11A3D" w:rsidP="00F11A3D">
          <w:pPr>
            <w:pStyle w:val="FB9A3682817E453C990A1803431FFC5710"/>
          </w:pPr>
          <w:r w:rsidRPr="00455698">
            <w:rPr>
              <w:rStyle w:val="PlaceholderText"/>
            </w:rPr>
            <w:t>Haga clic o toque aquí para escribir el texto</w:t>
          </w:r>
          <w:r w:rsidRPr="0098760E">
            <w:rPr>
              <w:rStyle w:val="PlaceholderText"/>
            </w:rPr>
            <w:t>.</w:t>
          </w:r>
        </w:p>
      </w:docPartBody>
    </w:docPart>
    <w:docPart>
      <w:docPartPr>
        <w:name w:val="A9EB93426BE94A47AD4F3250FCC2F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1138C-4D25-4446-A642-6EC9A6D77047}"/>
      </w:docPartPr>
      <w:docPartBody>
        <w:p w:rsidR="002035DC" w:rsidRDefault="00F11A3D" w:rsidP="00F11A3D">
          <w:pPr>
            <w:pStyle w:val="A9EB93426BE94A47AD4F3250FCC2F35C10"/>
          </w:pPr>
          <w:r w:rsidRPr="00455698">
            <w:rPr>
              <w:rStyle w:val="PlaceholderText"/>
            </w:rPr>
            <w:t>Haga clic o toque aquí para escribir el texto</w:t>
          </w:r>
          <w:r w:rsidRPr="0098760E">
            <w:rPr>
              <w:rStyle w:val="PlaceholderText"/>
            </w:rPr>
            <w:t>.</w:t>
          </w:r>
        </w:p>
      </w:docPartBody>
    </w:docPart>
    <w:docPart>
      <w:docPartPr>
        <w:name w:val="A758EB938F0948418A8B01D2A325F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8BD29-F7F9-4494-B533-E10594917FEA}"/>
      </w:docPartPr>
      <w:docPartBody>
        <w:p w:rsidR="002035DC" w:rsidRDefault="00F11A3D" w:rsidP="00F11A3D">
          <w:pPr>
            <w:pStyle w:val="A758EB938F0948418A8B01D2A325F68C10"/>
          </w:pPr>
          <w:r w:rsidRPr="00455698">
            <w:rPr>
              <w:rStyle w:val="PlaceholderText"/>
            </w:rPr>
            <w:t>Haga clic o toque aquí para escribir el texto</w:t>
          </w:r>
          <w:r w:rsidRPr="0098760E">
            <w:rPr>
              <w:rStyle w:val="PlaceholderText"/>
            </w:rPr>
            <w:t>.</w:t>
          </w:r>
        </w:p>
      </w:docPartBody>
    </w:docPart>
    <w:docPart>
      <w:docPartPr>
        <w:name w:val="1215E684F8D74CA9BCFB8649D8E92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DB999-A9E2-47B2-B055-D9B3061AC021}"/>
      </w:docPartPr>
      <w:docPartBody>
        <w:p w:rsidR="002035DC" w:rsidRDefault="00F11A3D" w:rsidP="00F11A3D">
          <w:pPr>
            <w:pStyle w:val="1215E684F8D74CA9BCFB8649D8E92CD010"/>
          </w:pPr>
          <w:r w:rsidRPr="00455698">
            <w:rPr>
              <w:rStyle w:val="PlaceholderText"/>
            </w:rPr>
            <w:t>Haga clic o toque aquí para escribir el texto</w:t>
          </w:r>
        </w:p>
      </w:docPartBody>
    </w:docPart>
    <w:docPart>
      <w:docPartPr>
        <w:name w:val="EA6DEE8633A4452798AFE7F1FCF7B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36BAF-1BF5-4170-8343-C5D1C605F5CF}"/>
      </w:docPartPr>
      <w:docPartBody>
        <w:p w:rsidR="002035DC" w:rsidRDefault="00F11A3D" w:rsidP="00F11A3D">
          <w:pPr>
            <w:pStyle w:val="EA6DEE8633A4452798AFE7F1FCF7B57510"/>
          </w:pPr>
          <w:r w:rsidRPr="00455698">
            <w:rPr>
              <w:rStyle w:val="PlaceholderText"/>
            </w:rPr>
            <w:t>Haga clic o toque aquí para escribir el texto</w:t>
          </w:r>
          <w:r w:rsidRPr="0098760E">
            <w:rPr>
              <w:rStyle w:val="PlaceholderText"/>
            </w:rPr>
            <w:t>.</w:t>
          </w:r>
        </w:p>
      </w:docPartBody>
    </w:docPart>
    <w:docPart>
      <w:docPartPr>
        <w:name w:val="A296A62204124E11BD8CDAB23BD95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1B0A1-5AEB-447F-8AF6-254125C380A7}"/>
      </w:docPartPr>
      <w:docPartBody>
        <w:p w:rsidR="002035DC" w:rsidRDefault="00F11A3D" w:rsidP="00F11A3D">
          <w:pPr>
            <w:pStyle w:val="A296A62204124E11BD8CDAB23BD95BA410"/>
          </w:pPr>
          <w:r w:rsidRPr="00455698">
            <w:rPr>
              <w:rStyle w:val="PlaceholderText"/>
            </w:rPr>
            <w:t>Haga clic o toque aquí para escribir el texto</w:t>
          </w:r>
        </w:p>
      </w:docPartBody>
    </w:docPart>
    <w:docPart>
      <w:docPartPr>
        <w:name w:val="8BCDE751F16F4D99B4DC91A501899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7758D-68C4-4153-B26F-46617A5ABEB1}"/>
      </w:docPartPr>
      <w:docPartBody>
        <w:p w:rsidR="002035DC" w:rsidRDefault="00F11A3D" w:rsidP="00F11A3D">
          <w:pPr>
            <w:pStyle w:val="8BCDE751F16F4D99B4DC91A501899D1910"/>
          </w:pPr>
          <w:r w:rsidRPr="00455698">
            <w:rPr>
              <w:rStyle w:val="PlaceholderText"/>
            </w:rPr>
            <w:t>Haga clic o toque aquí para escribir el texto</w:t>
          </w:r>
          <w:r w:rsidRPr="0098760E">
            <w:rPr>
              <w:rStyle w:val="PlaceholderText"/>
            </w:rPr>
            <w:t>.</w:t>
          </w:r>
        </w:p>
      </w:docPartBody>
    </w:docPart>
    <w:docPart>
      <w:docPartPr>
        <w:name w:val="43F74048DA104EA1B5A3F3C4F9DA0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96B7F-0AE6-4FBE-B7D2-BEE372EFC3E2}"/>
      </w:docPartPr>
      <w:docPartBody>
        <w:p w:rsidR="002035DC" w:rsidRDefault="00F11A3D" w:rsidP="00F11A3D">
          <w:pPr>
            <w:pStyle w:val="43F74048DA104EA1B5A3F3C4F9DA026410"/>
          </w:pPr>
          <w:r w:rsidRPr="00455698">
            <w:rPr>
              <w:rStyle w:val="PlaceholderText"/>
            </w:rPr>
            <w:t>Haga clic o toque aquí para escribir el tex</w:t>
          </w:r>
        </w:p>
      </w:docPartBody>
    </w:docPart>
    <w:docPart>
      <w:docPartPr>
        <w:name w:val="454EED9BBE1245AA8E6E1778ECCD1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33097-C5D3-4446-9029-4F444F686EBC}"/>
      </w:docPartPr>
      <w:docPartBody>
        <w:p w:rsidR="002035DC" w:rsidRDefault="00F11A3D" w:rsidP="00F11A3D">
          <w:pPr>
            <w:pStyle w:val="454EED9BBE1245AA8E6E1778ECCD1DAF10"/>
          </w:pPr>
          <w:r w:rsidRPr="00455698">
            <w:rPr>
              <w:rStyle w:val="PlaceholderText"/>
            </w:rPr>
            <w:t>Haga clic o toque aquí para escribir el texto</w:t>
          </w:r>
        </w:p>
      </w:docPartBody>
    </w:docPart>
    <w:docPart>
      <w:docPartPr>
        <w:name w:val="7AF7A50DE72645808DBF3DB2A3256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E26F3-89AA-40D4-A642-945138603329}"/>
      </w:docPartPr>
      <w:docPartBody>
        <w:p w:rsidR="002035DC" w:rsidRDefault="00F11A3D" w:rsidP="00F11A3D">
          <w:pPr>
            <w:pStyle w:val="7AF7A50DE72645808DBF3DB2A32569B210"/>
          </w:pPr>
          <w:r w:rsidRPr="00455698">
            <w:rPr>
              <w:rStyle w:val="PlaceholderText"/>
            </w:rPr>
            <w:t>Haga clic o toque aquí para escribir el texto</w:t>
          </w:r>
        </w:p>
      </w:docPartBody>
    </w:docPart>
    <w:docPart>
      <w:docPartPr>
        <w:name w:val="1F8F5BFF3639465B9AD2189791630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AA5A8-FE94-47C6-8E7B-DAC08F0E6563}"/>
      </w:docPartPr>
      <w:docPartBody>
        <w:p w:rsidR="002035DC" w:rsidRDefault="00F11A3D" w:rsidP="00F11A3D">
          <w:pPr>
            <w:pStyle w:val="1F8F5BFF3639465B9AD218979163082610"/>
          </w:pPr>
          <w:r w:rsidRPr="00455698">
            <w:rPr>
              <w:rStyle w:val="PlaceholderText"/>
            </w:rPr>
            <w:t>Haga clic o toque aquí para escribir el texto</w:t>
          </w:r>
          <w:r w:rsidRPr="0098760E">
            <w:rPr>
              <w:rStyle w:val="PlaceholderText"/>
            </w:rPr>
            <w:t>.</w:t>
          </w:r>
        </w:p>
      </w:docPartBody>
    </w:docPart>
    <w:docPart>
      <w:docPartPr>
        <w:name w:val="C5FA8A7350924ECA9A1F1C9B650E1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A44EB-DA13-41B0-B3D9-C58ED0E98809}"/>
      </w:docPartPr>
      <w:docPartBody>
        <w:p w:rsidR="002035DC" w:rsidRDefault="00F11A3D" w:rsidP="00F11A3D">
          <w:pPr>
            <w:pStyle w:val="C5FA8A7350924ECA9A1F1C9B650E1DCC10"/>
          </w:pPr>
          <w:r w:rsidRPr="00455698">
            <w:rPr>
              <w:rStyle w:val="PlaceholderText"/>
            </w:rPr>
            <w:t>Haga clic o toque aquí para escribir el texto</w:t>
          </w:r>
          <w:r w:rsidRPr="0098760E">
            <w:rPr>
              <w:rStyle w:val="PlaceholderText"/>
            </w:rPr>
            <w:t>.</w:t>
          </w:r>
        </w:p>
      </w:docPartBody>
    </w:docPart>
    <w:docPart>
      <w:docPartPr>
        <w:name w:val="7ED701629F0C44B69838492D40EB87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70737-E8D7-4209-8439-2ED015392E06}"/>
      </w:docPartPr>
      <w:docPartBody>
        <w:p w:rsidR="002035DC" w:rsidRDefault="00F11A3D" w:rsidP="00F11A3D">
          <w:pPr>
            <w:pStyle w:val="7ED701629F0C44B69838492D40EB873410"/>
          </w:pPr>
          <w:r w:rsidRPr="00455698">
            <w:rPr>
              <w:rStyle w:val="PlaceholderText"/>
            </w:rPr>
            <w:t>Haga clic o toque aquí para escribir el texto</w:t>
          </w:r>
        </w:p>
      </w:docPartBody>
    </w:docPart>
    <w:docPart>
      <w:docPartPr>
        <w:name w:val="F00042870EB24E76AB0AD5B42FB01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4B967-8C8B-46ED-820C-E20445943076}"/>
      </w:docPartPr>
      <w:docPartBody>
        <w:p w:rsidR="002035DC" w:rsidRDefault="00F11A3D" w:rsidP="00F11A3D">
          <w:pPr>
            <w:pStyle w:val="F00042870EB24E76AB0AD5B42FB01F7210"/>
          </w:pPr>
          <w:r w:rsidRPr="00455698">
            <w:rPr>
              <w:rStyle w:val="PlaceholderText"/>
            </w:rPr>
            <w:t>Haga clic o toque aquí para escribir el texto</w:t>
          </w:r>
          <w:r w:rsidRPr="0098760E">
            <w:rPr>
              <w:rStyle w:val="PlaceholderText"/>
            </w:rPr>
            <w:t>.</w:t>
          </w:r>
        </w:p>
      </w:docPartBody>
    </w:docPart>
    <w:docPart>
      <w:docPartPr>
        <w:name w:val="76CF49CFDE3C4549863AE5438492F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26255-1A4B-4338-A39B-4FB0361754CB}"/>
      </w:docPartPr>
      <w:docPartBody>
        <w:p w:rsidR="002035DC" w:rsidRDefault="00F11A3D" w:rsidP="00F11A3D">
          <w:pPr>
            <w:pStyle w:val="76CF49CFDE3C4549863AE5438492FB5F10"/>
          </w:pPr>
          <w:r w:rsidRPr="00455698">
            <w:rPr>
              <w:rStyle w:val="PlaceholderText"/>
            </w:rPr>
            <w:t>Haga clic o toque aquí para escribir el texto</w:t>
          </w:r>
          <w:r w:rsidRPr="0098760E">
            <w:rPr>
              <w:rStyle w:val="PlaceholderText"/>
            </w:rPr>
            <w:t>.</w:t>
          </w:r>
        </w:p>
      </w:docPartBody>
    </w:docPart>
    <w:docPart>
      <w:docPartPr>
        <w:name w:val="D7F4D8CA54C64D39B7066B6E873D7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BF41A-53B0-46B1-819E-8ED02C32476B}"/>
      </w:docPartPr>
      <w:docPartBody>
        <w:p w:rsidR="00F11A3D" w:rsidRDefault="00F11A3D" w:rsidP="00F11A3D">
          <w:pPr>
            <w:pStyle w:val="D7F4D8CA54C64D39B7066B6E873D710B5"/>
          </w:pPr>
          <w:r w:rsidRPr="00500B75">
            <w:rPr>
              <w:rStyle w:val="PlaceholderText"/>
            </w:rPr>
            <w:t>Haga clic o toque aquí para escribir el texto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640E498B7CC8478787A4EC2459B77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8399F-093F-47ED-A4A7-355C6FFAF06E}"/>
      </w:docPartPr>
      <w:docPartBody>
        <w:p w:rsidR="00F11A3D" w:rsidRDefault="00F11A3D" w:rsidP="00F11A3D">
          <w:pPr>
            <w:pStyle w:val="640E498B7CC8478787A4EC2459B776544"/>
          </w:pPr>
          <w:r w:rsidRPr="00500B75">
            <w:rPr>
              <w:rStyle w:val="PlaceholderText"/>
            </w:rPr>
            <w:t>Haga clic o toque aquí para escribir el texto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60A110529CB44573A0F9F6C0E841A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59C46-9570-46B8-A3E7-30EB847D8337}"/>
      </w:docPartPr>
      <w:docPartBody>
        <w:p w:rsidR="00F11A3D" w:rsidRDefault="00F11A3D" w:rsidP="00F11A3D">
          <w:pPr>
            <w:pStyle w:val="60A110529CB44573A0F9F6C0E841AEDB3"/>
          </w:pPr>
          <w:r w:rsidRPr="00500B75">
            <w:rPr>
              <w:rStyle w:val="PlaceholderText"/>
            </w:rPr>
            <w:t>Haga clic o toque aquí para escribir el texto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BABBE557EC014FEA91D8105C9EF83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EC812-78FB-45BA-9A90-EB8DF2C439F1}"/>
      </w:docPartPr>
      <w:docPartBody>
        <w:p w:rsidR="00F11A3D" w:rsidRDefault="00F11A3D" w:rsidP="00F11A3D">
          <w:pPr>
            <w:pStyle w:val="BABBE557EC014FEA91D8105C9EF8315B3"/>
          </w:pPr>
          <w:r w:rsidRPr="00500B75">
            <w:rPr>
              <w:rStyle w:val="PlaceholderText"/>
            </w:rPr>
            <w:t>Haga clic o toque aquí para escribir el texto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212BEE1B7AEA4B73A9533716E7168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C212A-927C-492E-B2BF-BC27B70DE449}"/>
      </w:docPartPr>
      <w:docPartBody>
        <w:p w:rsidR="00F11A3D" w:rsidRDefault="00F11A3D" w:rsidP="00F11A3D">
          <w:pPr>
            <w:pStyle w:val="212BEE1B7AEA4B73A9533716E71680CD3"/>
          </w:pPr>
          <w:r w:rsidRPr="00500B75">
            <w:rPr>
              <w:rStyle w:val="PlaceholderText"/>
            </w:rPr>
            <w:t>Haga clic o toque aquí para escribir el texto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D1367BAFBA4848B3A22C2D4536D7F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4C275-CBBD-488A-AA79-0DF57B9B012E}"/>
      </w:docPartPr>
      <w:docPartBody>
        <w:p w:rsidR="00F11A3D" w:rsidRDefault="00F11A3D" w:rsidP="00F11A3D">
          <w:pPr>
            <w:pStyle w:val="D1367BAFBA4848B3A22C2D4536D7F8B53"/>
          </w:pPr>
          <w:r w:rsidRPr="00500B75">
            <w:rPr>
              <w:rStyle w:val="PlaceholderText"/>
            </w:rPr>
            <w:t>Haga clic o toque aquí para escribir el texto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F9F13F7E04BE4BA3879772734C4C0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9ED93-9919-49EC-87BE-40823EE9ACF5}"/>
      </w:docPartPr>
      <w:docPartBody>
        <w:p w:rsidR="007D0E25" w:rsidRDefault="00F11A3D" w:rsidP="00F11A3D">
          <w:pPr>
            <w:pStyle w:val="F9F13F7E04BE4BA3879772734C4C032F1"/>
          </w:pPr>
          <w:r w:rsidRPr="00500B75">
            <w:rPr>
              <w:rStyle w:val="PlaceholderText"/>
            </w:rPr>
            <w:t>Haga clic o toque aquí para escribir el texto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357A97CB214843FDA19D3202A1A8E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F2357-A3C1-4EB5-8976-92C2819A4A36}"/>
      </w:docPartPr>
      <w:docPartBody>
        <w:p w:rsidR="007D0E25" w:rsidRDefault="00F11A3D" w:rsidP="00F11A3D">
          <w:pPr>
            <w:pStyle w:val="357A97CB214843FDA19D3202A1A8EF341"/>
          </w:pPr>
          <w:r w:rsidRPr="00500B75">
            <w:rPr>
              <w:rStyle w:val="PlaceholderText"/>
            </w:rPr>
            <w:t>Haga clic o toque aquí para escribir el texto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3848E269A5B34F759D0E287833C6E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48B9F-FB2B-4582-86BF-BBC7F8FCD75B}"/>
      </w:docPartPr>
      <w:docPartBody>
        <w:p w:rsidR="007D0E25" w:rsidRDefault="00F11A3D" w:rsidP="00F11A3D">
          <w:pPr>
            <w:pStyle w:val="3848E269A5B34F759D0E287833C6EE281"/>
          </w:pPr>
          <w:r w:rsidRPr="00500B75">
            <w:rPr>
              <w:rStyle w:val="PlaceholderText"/>
            </w:rPr>
            <w:t>Haga clic o toque aquí para escribir el texto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35CD944605064B2B9417C19036279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FBDA9-417B-46B8-AEE8-38BF068DF6A2}"/>
      </w:docPartPr>
      <w:docPartBody>
        <w:p w:rsidR="007D0E25" w:rsidRDefault="00F11A3D" w:rsidP="00F11A3D">
          <w:pPr>
            <w:pStyle w:val="35CD944605064B2B9417C19036279DD21"/>
          </w:pPr>
          <w:r w:rsidRPr="00500B75">
            <w:rPr>
              <w:rStyle w:val="PlaceholderText"/>
            </w:rPr>
            <w:t>Haga clic o toque aquí para escribir el texto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1BF9CD2D206845EB9904A0A1F98E3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B97DB-A4DC-4965-BDD4-B0DB16712B65}"/>
      </w:docPartPr>
      <w:docPartBody>
        <w:p w:rsidR="007D0E25" w:rsidRDefault="00F11A3D" w:rsidP="00F11A3D">
          <w:pPr>
            <w:pStyle w:val="1BF9CD2D206845EB9904A0A1F98E393F1"/>
          </w:pPr>
          <w:r w:rsidRPr="00500B75">
            <w:rPr>
              <w:rStyle w:val="PlaceholderText"/>
            </w:rPr>
            <w:t>Haga clic o toque aquí para escribir el texto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DB26E8B7A6894AFA9CC0452C47F32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D6D3D-BFE3-49D7-BE6C-F6846371E3D0}"/>
      </w:docPartPr>
      <w:docPartBody>
        <w:p w:rsidR="007D0E25" w:rsidRDefault="00F11A3D" w:rsidP="00F11A3D">
          <w:pPr>
            <w:pStyle w:val="DB26E8B7A6894AFA9CC0452C47F326481"/>
          </w:pPr>
          <w:r w:rsidRPr="00500B75">
            <w:rPr>
              <w:rStyle w:val="PlaceholderText"/>
            </w:rPr>
            <w:t>Haga clic o toque aquí para escribir el texto</w:t>
          </w:r>
          <w:r>
            <w:rPr>
              <w:rStyle w:val="PlaceholderText"/>
            </w:rPr>
            <w:t>.</w:t>
          </w:r>
        </w:p>
      </w:docPartBody>
    </w:docPart>
    <w:docPart>
      <w:docPartPr>
        <w:name w:val="FFB5EBA713B44E34B704B0F44A140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0C748-7B05-419E-A077-558C4F29E5A3}"/>
      </w:docPartPr>
      <w:docPartBody>
        <w:p w:rsidR="007D0E25" w:rsidRDefault="00F11A3D" w:rsidP="00F11A3D">
          <w:pPr>
            <w:pStyle w:val="FFB5EBA713B44E34B704B0F44A1408F61"/>
          </w:pPr>
          <w:r w:rsidRPr="00500B75">
            <w:rPr>
              <w:rStyle w:val="PlaceholderText"/>
            </w:rPr>
            <w:t>Haga clic o toque aquí para escribir el texto</w:t>
          </w:r>
          <w:r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7F7E"/>
    <w:rsid w:val="002035DC"/>
    <w:rsid w:val="002E1DA5"/>
    <w:rsid w:val="006247EA"/>
    <w:rsid w:val="007518A1"/>
    <w:rsid w:val="007560B2"/>
    <w:rsid w:val="0076331D"/>
    <w:rsid w:val="007B6A21"/>
    <w:rsid w:val="007D0E25"/>
    <w:rsid w:val="009040D3"/>
    <w:rsid w:val="00B3109F"/>
    <w:rsid w:val="00CC08E8"/>
    <w:rsid w:val="00D2559C"/>
    <w:rsid w:val="00EB7F7E"/>
    <w:rsid w:val="00F11A3D"/>
    <w:rsid w:val="00F714F6"/>
    <w:rsid w:val="00F9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1A3D"/>
    <w:rPr>
      <w:color w:val="808080"/>
    </w:rPr>
  </w:style>
  <w:style w:type="paragraph" w:customStyle="1" w:styleId="571424AF03E746B7B0B477F3C78AA54C">
    <w:name w:val="571424AF03E746B7B0B477F3C78AA54C"/>
    <w:rsid w:val="00EB7F7E"/>
  </w:style>
  <w:style w:type="paragraph" w:customStyle="1" w:styleId="8489BBC95CB04E6EAD575D5B4D8912C1">
    <w:name w:val="8489BBC95CB04E6EAD575D5B4D8912C1"/>
    <w:rsid w:val="00EB7F7E"/>
  </w:style>
  <w:style w:type="paragraph" w:customStyle="1" w:styleId="A3E185661E4E4B9989C87CBCE182AC4B">
    <w:name w:val="A3E185661E4E4B9989C87CBCE182AC4B"/>
    <w:rsid w:val="00EB7F7E"/>
  </w:style>
  <w:style w:type="paragraph" w:customStyle="1" w:styleId="38A43B5C9F84491B910BE8F2FA4EC6A6">
    <w:name w:val="38A43B5C9F84491B910BE8F2FA4EC6A6"/>
    <w:rsid w:val="002E1DA5"/>
  </w:style>
  <w:style w:type="paragraph" w:customStyle="1" w:styleId="B18A97E027B240A6B5C23B89961809F4">
    <w:name w:val="B18A97E027B240A6B5C23B89961809F4"/>
    <w:rsid w:val="002E1DA5"/>
  </w:style>
  <w:style w:type="paragraph" w:customStyle="1" w:styleId="7CFE5BE2F5C842299F7CA32733E7D612">
    <w:name w:val="7CFE5BE2F5C842299F7CA32733E7D612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B9BB4273D9154D26B83AABA17F256C5C">
    <w:name w:val="B9BB4273D9154D26B83AABA17F256C5C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6FCB0415AE2B42CC9A30F3B37BE20FA9">
    <w:name w:val="6FCB0415AE2B42CC9A30F3B37BE20FA9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445572CC2FF44B8B691C3636DA31864">
    <w:name w:val="A445572CC2FF44B8B691C3636DA31864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5FDAFC66058348D68BBE30E2A3F516C8">
    <w:name w:val="5FDAFC66058348D68BBE30E2A3F516C8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7BF8DF165D34975AF459A136652D626">
    <w:name w:val="D7BF8DF165D34975AF459A136652D626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084000E2D2F7422F8D9A2AFE9A3FE6EA">
    <w:name w:val="084000E2D2F7422F8D9A2AFE9A3FE6EA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BAAC127B779D44D79F5160C27865882B">
    <w:name w:val="BAAC127B779D44D79F5160C27865882B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61E422794E34B9EBFA33A2F58C55568">
    <w:name w:val="461E422794E34B9EBFA33A2F58C55568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B36347EB462B478FB50E125924C5364A">
    <w:name w:val="B36347EB462B478FB50E125924C5364A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850CC66082414581A9F218988AB85185">
    <w:name w:val="850CC66082414581A9F218988AB85185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08DDD47FC5C34C748F2E9492BF77CB10">
    <w:name w:val="08DDD47FC5C34C748F2E9492BF77CB10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3E185661E4E4B9989C87CBCE182AC4B1">
    <w:name w:val="A3E185661E4E4B9989C87CBCE182AC4B1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83A43AF23C842A7B2A7FFF9C2C677FC">
    <w:name w:val="183A43AF23C842A7B2A7FFF9C2C677FC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5DC24EED57874005B00392D8A877725E">
    <w:name w:val="5DC24EED57874005B00392D8A877725E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E5006444F96C4E9E966B4A7BA0E4CFE4">
    <w:name w:val="E5006444F96C4E9E966B4A7BA0E4CFE4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070332B82E2641D7B8C5CAF7D5A6F5CF">
    <w:name w:val="070332B82E2641D7B8C5CAF7D5A6F5CF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6358EE92DE214A589236D9E62ADF9447">
    <w:name w:val="6358EE92DE214A589236D9E62ADF9447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C982CCCC53346DD8C307B378083A583">
    <w:name w:val="1C982CCCC53346DD8C307B378083A583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E35B490A230C470AA0E09BFBA39EA1C0">
    <w:name w:val="E35B490A230C470AA0E09BFBA39EA1C0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CE0F3FDB28E4956A845066F05BA5063">
    <w:name w:val="DCE0F3FDB28E4956A845066F05BA5063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C1CD55509F124DD3A88E801AA3E56AF8">
    <w:name w:val="C1CD55509F124DD3A88E801AA3E56AF8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88F1ED3BF6A74A5BB9CCB3614B0B6B97">
    <w:name w:val="88F1ED3BF6A74A5BB9CCB3614B0B6B97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B8BB988F1DBF4219AD6A6C0C3FE87B95">
    <w:name w:val="B8BB988F1DBF4219AD6A6C0C3FE87B95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0A4964321F85439E89D903330BBCC3BD">
    <w:name w:val="0A4964321F85439E89D903330BBCC3BD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083C808F5AD4DC3916AB2253BB8C4BF">
    <w:name w:val="4083C808F5AD4DC3916AB2253BB8C4BF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36A681450974F2FB4FDCC435C8E1CC5">
    <w:name w:val="D36A681450974F2FB4FDCC435C8E1CC5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A4C35D431F148D59ECAF91901CFAA4C">
    <w:name w:val="AA4C35D431F148D59ECAF91901CFAA4C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0D3EA9B07F541C7B8AFB975AB556DF4">
    <w:name w:val="40D3EA9B07F541C7B8AFB975AB556DF4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50AF57142F94E7CA4B8CE594D1C9F1B">
    <w:name w:val="250AF57142F94E7CA4B8CE594D1C9F1B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E37FE378AB94F808FC0A2FDA1F4530F">
    <w:name w:val="FE37FE378AB94F808FC0A2FDA1F4530F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952C59EACD504748A1ABF3D66237DD15">
    <w:name w:val="952C59EACD504748A1ABF3D66237DD15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3D2B64E502F48F28ECD465AB68485F9">
    <w:name w:val="F3D2B64E502F48F28ECD465AB68485F9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3DB125531ABF4B839E99A769556A7501">
    <w:name w:val="3DB125531ABF4B839E99A769556A7501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01C909DFD65643938666E46338E02605">
    <w:name w:val="01C909DFD65643938666E46338E02605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9C225BC95F73416D80F6722C00A324DB">
    <w:name w:val="9C225BC95F73416D80F6722C00A324DB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BA315CF32AB54DEBA383BBC02E3E7EBB">
    <w:name w:val="BA315CF32AB54DEBA383BBC02E3E7EBB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59DD8A3CF8ED41F29080C53BF01BD8A5">
    <w:name w:val="59DD8A3CF8ED41F29080C53BF01BD8A5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B5C6087A06F4A2F816E5750B5E52B4A">
    <w:name w:val="AB5C6087A06F4A2F816E5750B5E52B4A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123A005A42A4F319F516DB0677FAB20">
    <w:name w:val="2123A005A42A4F319F516DB0677FAB20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7E550377A2334D3A92F26E967314CF00">
    <w:name w:val="7E550377A2334D3A92F26E967314CF00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BF7967FBE3AF4E6B84B84BA50162FC95">
    <w:name w:val="BF7967FBE3AF4E6B84B84BA50162FC95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283C8BF0F5C4C21A0C50709836F9885">
    <w:name w:val="A283C8BF0F5C4C21A0C50709836F9885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0749DD32CCAA4374945DC84D3918F982">
    <w:name w:val="0749DD32CCAA4374945DC84D3918F982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86034C691D6B4CD685AA3D39C7260B9E">
    <w:name w:val="86034C691D6B4CD685AA3D39C7260B9E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9CDC7C9833F2411DAFF6206061492406">
    <w:name w:val="9CDC7C9833F2411DAFF6206061492406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F4C2173678347DDA624E5449C241924">
    <w:name w:val="4F4C2173678347DDA624E5449C241924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42550993278404989E048FD426BEEDB">
    <w:name w:val="142550993278404989E048FD426BEEDB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73D7523B7F4433A8471F0E3B29709FB">
    <w:name w:val="A73D7523B7F4433A8471F0E3B29709FB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BA2A7E6F03F43D0945DC08724B99A6A">
    <w:name w:val="FBA2A7E6F03F43D0945DC08724B99A6A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E3C3C8D0F8EA4CEB85ECF984829524FB">
    <w:name w:val="E3C3C8D0F8EA4CEB85ECF984829524FB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8844BC66F944424A13F1DC8C1D7F2C6">
    <w:name w:val="28844BC66F944424A13F1DC8C1D7F2C6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A9832AAD2A94336B04D3D46C7053432">
    <w:name w:val="4A9832AAD2A94336B04D3D46C7053432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51F91A706789400FA3415A8F26E8432B">
    <w:name w:val="51F91A706789400FA3415A8F26E8432B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357C6F92183A40C19C82E2B85DEA9BF6">
    <w:name w:val="357C6F92183A40C19C82E2B85DEA9BF6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30BD99F170994635BBB85235982EBECF">
    <w:name w:val="30BD99F170994635BBB85235982EBECF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C23794CD96F34DA6A93AD7B9A7608B12">
    <w:name w:val="C23794CD96F34DA6A93AD7B9A7608B12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CE98F0F4C984C62AA314F67E36D9FF4">
    <w:name w:val="1CE98F0F4C984C62AA314F67E36D9FF4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78AC769D2DD3410FB6E186DFE16E5261">
    <w:name w:val="78AC769D2DD3410FB6E186DFE16E5261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FADD9921B634304B5F7EFD8B2847F30">
    <w:name w:val="AFADD9921B634304B5F7EFD8B2847F30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0BA7331D06834935963FFF481437EF62">
    <w:name w:val="0BA7331D06834935963FFF481437EF62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CA34B40C6534B808867096DBAD49343">
    <w:name w:val="ACA34B40C6534B808867096DBAD49343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6A851199877E4A10AFC5A2E35E3900A0">
    <w:name w:val="6A851199877E4A10AFC5A2E35E3900A0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9E078568B3B04EBEA8F3E2953FB0E7C6">
    <w:name w:val="9E078568B3B04EBEA8F3E2953FB0E7C6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530595422A749D99BD179ED20BAE4E8">
    <w:name w:val="2530595422A749D99BD179ED20BAE4E8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9870C73CF15C45A481EE9A7870EC7E0B">
    <w:name w:val="9870C73CF15C45A481EE9A7870EC7E0B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749E04201F1454FA0A319E8B63D7E4B">
    <w:name w:val="4749E04201F1454FA0A319E8B63D7E4B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8C81A99F9D454DADA87E5BF24DFCC155">
    <w:name w:val="8C81A99F9D454DADA87E5BF24DFCC155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C1A960B2C05547739F01624F76F2D36C">
    <w:name w:val="C1A960B2C05547739F01624F76F2D36C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35DE7F831104FAFBDD8310FD1A73D83">
    <w:name w:val="135DE7F831104FAFBDD8310FD1A73D83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9C7D618D913C4A4DBC27F4B7F50772AA">
    <w:name w:val="9C7D618D913C4A4DBC27F4B7F50772AA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A75E632C98A467DB21951575DFD2617">
    <w:name w:val="AA75E632C98A467DB21951575DFD2617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CB14B2BBA7F4B8590E72D415B6445C1">
    <w:name w:val="1CB14B2BBA7F4B8590E72D415B6445C1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C91FA00AE98141B7A6EF0C2D3AE6DBB6">
    <w:name w:val="C91FA00AE98141B7A6EF0C2D3AE6DBB6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B230C5E6416543C193B04FABBE9BD5E6">
    <w:name w:val="B230C5E6416543C193B04FABBE9BD5E6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B9C5355EB908403DB08920B96A70D002">
    <w:name w:val="B9C5355EB908403DB08920B96A70D002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71CE8E5BE09D43BA92E2A66CA849DC87">
    <w:name w:val="71CE8E5BE09D43BA92E2A66CA849DC87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C105C03E5399409D91E2AD60C4B7791A">
    <w:name w:val="C105C03E5399409D91E2AD60C4B7791A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CE0CEDA568AE40039D5816F0DA48D13B">
    <w:name w:val="CE0CEDA568AE40039D5816F0DA48D13B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BF21BDC4D6E441CB6DE13D9E5AEE84F">
    <w:name w:val="2BF21BDC4D6E441CB6DE13D9E5AEE84F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CB73D1AAC3FA490FABBEE546F9D06F1E">
    <w:name w:val="CB73D1AAC3FA490FABBEE546F9D06F1E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A5595DEA1B542A9B266DD06D55D67A5">
    <w:name w:val="4A5595DEA1B542A9B266DD06D55D67A5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CFA8166F543E48A3AB8E4764E124BA1F">
    <w:name w:val="CFA8166F543E48A3AB8E4764E124BA1F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E2863C15A38F41A083D2F9834D02867A">
    <w:name w:val="E2863C15A38F41A083D2F9834D02867A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668FF43B891045D69D06ABC713A5D001">
    <w:name w:val="668FF43B891045D69D06ABC713A5D001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6E1ED4E8C5E4A438E0CC1019B395FDF">
    <w:name w:val="26E1ED4E8C5E4A438E0CC1019B395FDF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64EEBB168B224BB0923FCA151B80F997">
    <w:name w:val="64EEBB168B224BB0923FCA151B80F997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A99C41DD52746E59D8DA6DC2047DF45">
    <w:name w:val="1A99C41DD52746E59D8DA6DC2047DF45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C7AC2BA7F0554B3392ACD186E829A2DE">
    <w:name w:val="C7AC2BA7F0554B3392ACD186E829A2DE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7D14FD75F4924DBB9E3EB99F241441C5">
    <w:name w:val="7D14FD75F4924DBB9E3EB99F241441C5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8D9DFB4829D24A8B8DD4A6E01ABF78EC">
    <w:name w:val="8D9DFB4829D24A8B8DD4A6E01ABF78EC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6D00EE6F96C4D23B5101E69816AC442">
    <w:name w:val="F6D00EE6F96C4D23B5101E69816AC442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07E842CA1D0C4D118E4CC7EAB5C7D86E">
    <w:name w:val="07E842CA1D0C4D118E4CC7EAB5C7D86E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939ABED300434599ACBD031C69B58E02">
    <w:name w:val="939ABED300434599ACBD031C69B58E02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A186AE202394BDDBDDA4C65EA506202">
    <w:name w:val="FA186AE202394BDDBDDA4C65EA506202"/>
    <w:rsid w:val="00D2559C"/>
    <w:pPr>
      <w:spacing w:after="0" w:line="240" w:lineRule="auto"/>
      <w:ind w:left="100"/>
    </w:pPr>
    <w:rPr>
      <w:rFonts w:ascii="Arial Black" w:eastAsia="Times New Roman" w:hAnsi="Arial Black" w:cs="Times New Roman"/>
      <w:bCs/>
      <w:sz w:val="14"/>
      <w:szCs w:val="20"/>
    </w:rPr>
  </w:style>
  <w:style w:type="paragraph" w:customStyle="1" w:styleId="6B18CE17C6E342099957C79C6B3BF9CC">
    <w:name w:val="6B18CE17C6E342099957C79C6B3BF9CC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62D7AAD12C14386BB372E3C5AE4109F">
    <w:name w:val="D62D7AAD12C14386BB372E3C5AE4109F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D240B4684E54469B47F83889E35D236">
    <w:name w:val="1D240B4684E54469B47F83889E35D236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62093FB1F3D4131841EAEDC9F0B6781">
    <w:name w:val="462093FB1F3D4131841EAEDC9F0B6781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6F5FF6C8BC04A5CB65F4949C74645A1">
    <w:name w:val="F6F5FF6C8BC04A5CB65F4949C74645A1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8FDDC4C4BA724224B7DFC048E022E9BA">
    <w:name w:val="8FDDC4C4BA724224B7DFC048E022E9BA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3D9F8E8E4F7F4DB4A104A3545E63C96D">
    <w:name w:val="3D9F8E8E4F7F4DB4A104A3545E63C96D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B5E262599144DC49F42BC0D2D56BF00">
    <w:name w:val="2B5E262599144DC49F42BC0D2D56BF00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70A1D6DE508D48ABADD947A1FA932806">
    <w:name w:val="70A1D6DE508D48ABADD947A1FA932806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A9E3061B5924593BD054D2F4EEFC7EA">
    <w:name w:val="FA9E3061B5924593BD054D2F4EEFC7EA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C5A2A35F2FDF479FB4914BFDD5A6FB46">
    <w:name w:val="C5A2A35F2FDF479FB4914BFDD5A6FB46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627F6ACCD9B74BD89EE1B9EB66F15786">
    <w:name w:val="627F6ACCD9B74BD89EE1B9EB66F15786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998E12AAF9F8417FB1422EB562222942">
    <w:name w:val="998E12AAF9F8417FB1422EB562222942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EB9619A81ED4CA881B282998AA17F3C">
    <w:name w:val="FEB9619A81ED4CA881B282998AA17F3C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03AF45D67D37438CA8F198C3A129EDEA">
    <w:name w:val="03AF45D67D37438CA8F198C3A129EDEA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D597C914B4E42D5A66D767ED534476D">
    <w:name w:val="1D597C914B4E42D5A66D767ED534476D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30B1FCEE356A4A399E17515F927AA846">
    <w:name w:val="30B1FCEE356A4A399E17515F927AA846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5F7A3DF86F434BDBA14995B8C02C982F">
    <w:name w:val="5F7A3DF86F434BDBA14995B8C02C982F"/>
    <w:rsid w:val="00D2559C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323A639E90D41A99098A8BFE7217D18">
    <w:name w:val="F323A639E90D41A99098A8BFE7217D18"/>
    <w:rsid w:val="0076331D"/>
    <w:pPr>
      <w:spacing w:after="160" w:line="259" w:lineRule="auto"/>
    </w:pPr>
  </w:style>
  <w:style w:type="paragraph" w:customStyle="1" w:styleId="8A94C0F0A65848DE816CE19FE7CCD81C">
    <w:name w:val="8A94C0F0A65848DE816CE19FE7CCD81C"/>
    <w:rsid w:val="00CC08E8"/>
    <w:pPr>
      <w:keepNext/>
      <w:spacing w:before="40" w:after="120" w:line="240" w:lineRule="auto"/>
      <w:ind w:right="-173"/>
      <w:outlineLvl w:val="0"/>
    </w:pPr>
    <w:rPr>
      <w:rFonts w:ascii="Arial" w:eastAsia="Times New Roman" w:hAnsi="Arial" w:cs="Times New Roman"/>
      <w:sz w:val="16"/>
      <w:szCs w:val="16"/>
    </w:rPr>
  </w:style>
  <w:style w:type="paragraph" w:customStyle="1" w:styleId="90020105079B412EA5AC72FA7CD4D7BB">
    <w:name w:val="90020105079B412EA5AC72FA7CD4D7BB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56BBA1E646394D459E2523903B0DD992">
    <w:name w:val="56BBA1E646394D459E2523903B0DD992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97659AAFACCE4958B3214E7D0B3A5DB8">
    <w:name w:val="97659AAFACCE4958B3214E7D0B3A5DB8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35828C54E6FA45C397549C785FF6162C">
    <w:name w:val="35828C54E6FA45C397549C785FF6162C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49C9779D4114C8ABD9DE58FAAF167BE">
    <w:name w:val="F49C9779D4114C8ABD9DE58FAAF167BE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4A3C74EBD51497A96A989F695C387C6">
    <w:name w:val="14A3C74EBD51497A96A989F695C387C6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DAC7CC7418744DD97F4AEFCE84927FD">
    <w:name w:val="2DAC7CC7418744DD97F4AEFCE84927FD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3622EEC3AF84B07B962D97D9B376641">
    <w:name w:val="D3622EEC3AF84B07B962D97D9B376641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5A8ED1BCCF3D4539B9CDFE0FC8010946">
    <w:name w:val="5A8ED1BCCF3D4539B9CDFE0FC8010946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949CAA691034C68B0E4682BCA335A7B">
    <w:name w:val="2949CAA691034C68B0E4682BCA335A7B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96C7D598A1C24B1AB29B5351FA21EE90">
    <w:name w:val="96C7D598A1C24B1AB29B5351FA21EE90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0B05B8CDF4D5443289DB4A5115685F91">
    <w:name w:val="0B05B8CDF4D5443289DB4A5115685F91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B03975B0B164228AC487198AAC6A1DA">
    <w:name w:val="2B03975B0B164228AC487198AAC6A1DA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0D2820D7B5534FAE8FBB04BB9D857751">
    <w:name w:val="0D2820D7B5534FAE8FBB04BB9D857751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B4FABD4D1354ECA9981C25FB914410B">
    <w:name w:val="DB4FABD4D1354ECA9981C25FB914410B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E81869E45D54F41BF893F03CDF717F7">
    <w:name w:val="2E81869E45D54F41BF893F03CDF717F7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DC0709303804285A910899B2B0E29EB">
    <w:name w:val="FDC0709303804285A910899B2B0E29EB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78D6F722CABE48738002CA1D4DAEAD3B">
    <w:name w:val="78D6F722CABE48738002CA1D4DAEAD3B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643F5C1E671C4960BF222F34DA3F4A34">
    <w:name w:val="643F5C1E671C4960BF222F34DA3F4A34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C725EE32A434823AFF364A1FBBA2246">
    <w:name w:val="FC725EE32A434823AFF364A1FBBA2246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28F1C30FEED49E1A77604CFA021934F">
    <w:name w:val="228F1C30FEED49E1A77604CFA021934F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9CD0C124E82C40278B03B05AFF78FE48">
    <w:name w:val="9CD0C124E82C40278B03B05AFF78FE48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7C48D3F98034ADDAC502F081FBBCE15">
    <w:name w:val="A7C48D3F98034ADDAC502F081FBBCE15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9E239933D7634BC5B39FFF88752470D0">
    <w:name w:val="9E239933D7634BC5B39FFF88752470D0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F40E01A08A6419C914DFDE1C0EC732B">
    <w:name w:val="DF40E01A08A6419C914DFDE1C0EC732B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5A99638EF2DE43DAA4ECC19A6967B5D5">
    <w:name w:val="5A99638EF2DE43DAA4ECC19A6967B5D5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E81DF27E5D2F4D13B59632BFEE362A91">
    <w:name w:val="E81DF27E5D2F4D13B59632BFEE362A91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9D995A00DF34B1A8C02E21514A09E90">
    <w:name w:val="19D995A00DF34B1A8C02E21514A09E90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EFA3A89B96464248B81B9DA721B7E3B1">
    <w:name w:val="EFA3A89B96464248B81B9DA721B7E3B1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AEFB49F03A840B38ED628855AB84AFE">
    <w:name w:val="FAEFB49F03A840B38ED628855AB84AFE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6CF2AF03B95848939F7D6975A7F5F5D0">
    <w:name w:val="6CF2AF03B95848939F7D6975A7F5F5D0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374D74D28FA4C7C84696EA0727505D2">
    <w:name w:val="D374D74D28FA4C7C84696EA0727505D2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533C61E3F37A4B7589AABB2D722D53DD">
    <w:name w:val="533C61E3F37A4B7589AABB2D722D53DD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0D22C6583AC549C2AE3EA8A494C1C856">
    <w:name w:val="0D22C6583AC549C2AE3EA8A494C1C856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7D931A8132B480B8C6600F602367BCE">
    <w:name w:val="47D931A8132B480B8C6600F602367BCE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5019CADBEA9C45218EE2A1F4DA26736D">
    <w:name w:val="5019CADBEA9C45218EE2A1F4DA26736D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817AF271C6E44A3AB91EA4E37A04464">
    <w:name w:val="4817AF271C6E44A3AB91EA4E37A04464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0B0466597F034A08A703F89940C45C7B">
    <w:name w:val="0B0466597F034A08A703F89940C45C7B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7324F4BD885415A9C9247799F863B09">
    <w:name w:val="A7324F4BD885415A9C9247799F863B09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CA15E7E033E24FAFAB886E79D5C6D652">
    <w:name w:val="CA15E7E033E24FAFAB886E79D5C6D652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6F71C7029B2D44C6B20C6A8B3F64385C">
    <w:name w:val="6F71C7029B2D44C6B20C6A8B3F64385C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FBA67E18825439F8D04DE870F6807D2">
    <w:name w:val="2FBA67E18825439F8D04DE870F6807D2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34C033018D34415A6424F74C302099E">
    <w:name w:val="F34C033018D34415A6424F74C302099E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076DA564AE774424874866F8FB341757">
    <w:name w:val="076DA564AE774424874866F8FB341757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8D8200C2388B4310B3C55B5C481E6502">
    <w:name w:val="8D8200C2388B4310B3C55B5C481E6502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FAEA3AA3E7D46F7884EE24D05AA63C7">
    <w:name w:val="2FAEA3AA3E7D46F7884EE24D05AA63C7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2C1B4EC066C463287D0B44BC5BEEE5B">
    <w:name w:val="D2C1B4EC066C463287D0B44BC5BEEE5B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77A1698958374E38BDF8FE3CAAB57223">
    <w:name w:val="77A1698958374E38BDF8FE3CAAB57223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9908A7DEBA14A5F8A9E09D2D343C90B">
    <w:name w:val="D9908A7DEBA14A5F8A9E09D2D343C90B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4C6B07D7F3946E6ADD7024DD1C34DCD">
    <w:name w:val="D4C6B07D7F3946E6ADD7024DD1C34DCD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C56DB3E25A944A7583096361FA103035">
    <w:name w:val="C56DB3E25A944A7583096361FA103035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8E613829FED462DBC0B337462F040C0">
    <w:name w:val="A8E613829FED462DBC0B337462F040C0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915AB14B686C4BD8B824284F744C0CC1">
    <w:name w:val="915AB14B686C4BD8B824284F744C0CC1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5A3FCD234544D929D4AC19405A9083E">
    <w:name w:val="D5A3FCD234544D929D4AC19405A9083E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8FC5B88CFB745A7B553864C6B9A9103">
    <w:name w:val="A8FC5B88CFB745A7B553864C6B9A9103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21EAF49F8EB414D8240686F1E87CF96">
    <w:name w:val="221EAF49F8EB414D8240686F1E87CF96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70FE2162781499EB9FA2D6FCE53ACA8">
    <w:name w:val="470FE2162781499EB9FA2D6FCE53ACA8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6777DECAE02F4CB3BF04BB0BB79A155D">
    <w:name w:val="6777DECAE02F4CB3BF04BB0BB79A155D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935523AD1DAD46CDA4E6976E0E6CF68E">
    <w:name w:val="935523AD1DAD46CDA4E6976E0E6CF68E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72AF080207A3417DA163E177BD65064E">
    <w:name w:val="72AF080207A3417DA163E177BD65064E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3681821677745C99533D6FF80CEC929">
    <w:name w:val="D3681821677745C99533D6FF80CEC929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8DD898CC334647CF80E433C1406E3F1A">
    <w:name w:val="8DD898CC334647CF80E433C1406E3F1A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E2ECF5D116A346839B07F49213D3997B">
    <w:name w:val="E2ECF5D116A346839B07F49213D3997B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6A2D669F8B9477ABD668CC8770EAEE8">
    <w:name w:val="F6A2D669F8B9477ABD668CC8770EAEE8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53333F26C5A3454F899AA902D4954E94">
    <w:name w:val="53333F26C5A3454F899AA902D4954E94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8E6B1C8A1554255BBA4AF22742270EF">
    <w:name w:val="48E6B1C8A1554255BBA4AF22742270EF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30CF9751F0D34F018D6A7B0A2D4AC38C">
    <w:name w:val="30CF9751F0D34F018D6A7B0A2D4AC38C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53558FA591741468DE376AA1E8D01D0">
    <w:name w:val="453558FA591741468DE376AA1E8D01D0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9377EC5F3DF412C9FB73E62B04AEC4E">
    <w:name w:val="29377EC5F3DF412C9FB73E62B04AEC4E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85D143BCEC8144DAA292014ABA88824A">
    <w:name w:val="85D143BCEC8144DAA292014ABA88824A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C7F1B5F4AE8B4A448C3E949C6A3C4ED0">
    <w:name w:val="C7F1B5F4AE8B4A448C3E949C6A3C4ED0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E58D067189B34A78B0732FFEF9479334">
    <w:name w:val="E58D067189B34A78B0732FFEF9479334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39C5CC7BBD3048E8B0ADDFFF5453DEC1">
    <w:name w:val="39C5CC7BBD3048E8B0ADDFFF5453DEC1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83E175D762E42CFB839C81432814B53">
    <w:name w:val="483E175D762E42CFB839C81432814B53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36662F41A8B24F5BBC30B51DF8CC1AF7">
    <w:name w:val="36662F41A8B24F5BBC30B51DF8CC1AF7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99C1EB7B3D1042D9A5B745CCC39D128E">
    <w:name w:val="99C1EB7B3D1042D9A5B745CCC39D128E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320D9F4DDB94E54BD4A2DFDFFDCDB6C">
    <w:name w:val="F320D9F4DDB94E54BD4A2DFDFFDCDB6C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9C073CEE92D045BC9A47D83D6A1E073D">
    <w:name w:val="9C073CEE92D045BC9A47D83D6A1E073D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093D877AAFD4B1E9BD8D581F3860C8A">
    <w:name w:val="2093D877AAFD4B1E9BD8D581F3860C8A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96550402F2F47CDBA938DC09B3426E0">
    <w:name w:val="A96550402F2F47CDBA938DC09B3426E0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556BE3FD834549B89CEC2D847F4D50AD">
    <w:name w:val="556BE3FD834549B89CEC2D847F4D50AD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DFCD875786346FFA18E6335EC07DB5B">
    <w:name w:val="ADFCD875786346FFA18E6335EC07DB5B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A6CD8FC6ACB48D2A1C009D370AE615B">
    <w:name w:val="4A6CD8FC6ACB48D2A1C009D370AE615B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3DF1D71AF4B144A88F6C233F8575FD90">
    <w:name w:val="3DF1D71AF4B144A88F6C233F8575FD90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3765EB25A5E84790BEEA09C19D5FF025">
    <w:name w:val="3765EB25A5E84790BEEA09C19D5FF025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6822B5C339254CFEA213BD2756938078">
    <w:name w:val="6822B5C339254CFEA213BD2756938078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E324A51B9B6D4A03AC8241F991645527">
    <w:name w:val="E324A51B9B6D4A03AC8241F991645527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9444178DB534A46BA62C56FA5314DE4">
    <w:name w:val="29444178DB534A46BA62C56FA5314DE4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E3E6AD54BE424342BDE3917BB61FD3AB">
    <w:name w:val="E3E6AD54BE424342BDE3917BB61FD3AB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7F710CAD230842AEADE7C6545F6D554C">
    <w:name w:val="7F710CAD230842AEADE7C6545F6D554C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CC76043035B4B739D27DDFE1775B2BC">
    <w:name w:val="DCC76043035B4B739D27DDFE1775B2BC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6F95F1EA0B934BFD832EFBF2FA8E7C20">
    <w:name w:val="6F95F1EA0B934BFD832EFBF2FA8E7C20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DFA7C31F3114E338681E2BBACC622AC">
    <w:name w:val="4DFA7C31F3114E338681E2BBACC622AC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8704BC3EBC7040AA89A4CDB8CDB8224B">
    <w:name w:val="8704BC3EBC7040AA89A4CDB8CDB8224B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C7EA22446F164B25A2F645B779F66FC0">
    <w:name w:val="C7EA22446F164B25A2F645B779F66FC0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1F26B41618C43EDB06B9F8C2B0F1325">
    <w:name w:val="41F26B41618C43EDB06B9F8C2B0F1325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5A6AECBB8A640C89CDFF8FABE8F83BE">
    <w:name w:val="F5A6AECBB8A640C89CDFF8FABE8F83BE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2234CDB54EA4D5781C694981503149D">
    <w:name w:val="12234CDB54EA4D5781C694981503149D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F29BD0B2DC346D682D19C2AF3614436">
    <w:name w:val="DF29BD0B2DC346D682D19C2AF3614436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12C82FDC3B5498F89A5D141CA56A89E">
    <w:name w:val="212C82FDC3B5498F89A5D141CA56A89E"/>
    <w:rsid w:val="00CC08E8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EB1684D57D7A4A6CB1106FDC5A23D384">
    <w:name w:val="EB1684D57D7A4A6CB1106FDC5A23D384"/>
    <w:rsid w:val="00CC08E8"/>
    <w:pPr>
      <w:spacing w:after="160" w:line="259" w:lineRule="auto"/>
    </w:pPr>
  </w:style>
  <w:style w:type="paragraph" w:customStyle="1" w:styleId="8A94C0F0A65848DE816CE19FE7CCD81C1">
    <w:name w:val="8A94C0F0A65848DE816CE19FE7CCD81C1"/>
    <w:rsid w:val="00B3109F"/>
    <w:pPr>
      <w:keepNext/>
      <w:spacing w:before="40" w:after="120" w:line="240" w:lineRule="auto"/>
      <w:ind w:right="-173"/>
      <w:outlineLvl w:val="0"/>
    </w:pPr>
    <w:rPr>
      <w:rFonts w:ascii="Arial" w:eastAsia="Times New Roman" w:hAnsi="Arial" w:cs="Times New Roman"/>
      <w:sz w:val="16"/>
      <w:szCs w:val="16"/>
    </w:rPr>
  </w:style>
  <w:style w:type="paragraph" w:customStyle="1" w:styleId="90020105079B412EA5AC72FA7CD4D7BB1">
    <w:name w:val="90020105079B412EA5AC72FA7CD4D7BB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56BBA1E646394D459E2523903B0DD9921">
    <w:name w:val="56BBA1E646394D459E2523903B0DD992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97659AAFACCE4958B3214E7D0B3A5DB81">
    <w:name w:val="97659AAFACCE4958B3214E7D0B3A5DB8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35828C54E6FA45C397549C785FF6162C1">
    <w:name w:val="35828C54E6FA45C397549C785FF6162C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49C9779D4114C8ABD9DE58FAAF167BE1">
    <w:name w:val="F49C9779D4114C8ABD9DE58FAAF167BE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4A3C74EBD51497A96A989F695C387C61">
    <w:name w:val="14A3C74EBD51497A96A989F695C387C6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DAC7CC7418744DD97F4AEFCE84927FD1">
    <w:name w:val="2DAC7CC7418744DD97F4AEFCE84927FD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3622EEC3AF84B07B962D97D9B3766411">
    <w:name w:val="D3622EEC3AF84B07B962D97D9B376641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5A8ED1BCCF3D4539B9CDFE0FC80109461">
    <w:name w:val="5A8ED1BCCF3D4539B9CDFE0FC8010946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949CAA691034C68B0E4682BCA335A7B1">
    <w:name w:val="2949CAA691034C68B0E4682BCA335A7B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96C7D598A1C24B1AB29B5351FA21EE901">
    <w:name w:val="96C7D598A1C24B1AB29B5351FA21EE90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0B05B8CDF4D5443289DB4A5115685F911">
    <w:name w:val="0B05B8CDF4D5443289DB4A5115685F91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B03975B0B164228AC487198AAC6A1DA1">
    <w:name w:val="2B03975B0B164228AC487198AAC6A1DA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0D2820D7B5534FAE8FBB04BB9D8577511">
    <w:name w:val="0D2820D7B5534FAE8FBB04BB9D857751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B4FABD4D1354ECA9981C25FB914410B1">
    <w:name w:val="DB4FABD4D1354ECA9981C25FB914410B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E81869E45D54F41BF893F03CDF717F71">
    <w:name w:val="2E81869E45D54F41BF893F03CDF717F7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DC0709303804285A910899B2B0E29EB1">
    <w:name w:val="FDC0709303804285A910899B2B0E29EB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78D6F722CABE48738002CA1D4DAEAD3B1">
    <w:name w:val="78D6F722CABE48738002CA1D4DAEAD3B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643F5C1E671C4960BF222F34DA3F4A341">
    <w:name w:val="643F5C1E671C4960BF222F34DA3F4A34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C725EE32A434823AFF364A1FBBA22461">
    <w:name w:val="FC725EE32A434823AFF364A1FBBA2246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28F1C30FEED49E1A77604CFA021934F1">
    <w:name w:val="228F1C30FEED49E1A77604CFA021934F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9CD0C124E82C40278B03B05AFF78FE481">
    <w:name w:val="9CD0C124E82C40278B03B05AFF78FE48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7C48D3F98034ADDAC502F081FBBCE151">
    <w:name w:val="A7C48D3F98034ADDAC502F081FBBCE15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9E239933D7634BC5B39FFF88752470D01">
    <w:name w:val="9E239933D7634BC5B39FFF88752470D0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F40E01A08A6419C914DFDE1C0EC732B1">
    <w:name w:val="DF40E01A08A6419C914DFDE1C0EC732B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5A99638EF2DE43DAA4ECC19A6967B5D51">
    <w:name w:val="5A99638EF2DE43DAA4ECC19A6967B5D5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E81DF27E5D2F4D13B59632BFEE362A911">
    <w:name w:val="E81DF27E5D2F4D13B59632BFEE362A91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9D995A00DF34B1A8C02E21514A09E901">
    <w:name w:val="19D995A00DF34B1A8C02E21514A09E90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EFA3A89B96464248B81B9DA721B7E3B11">
    <w:name w:val="EFA3A89B96464248B81B9DA721B7E3B1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AEFB49F03A840B38ED628855AB84AFE1">
    <w:name w:val="FAEFB49F03A840B38ED628855AB84AFE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6CF2AF03B95848939F7D6975A7F5F5D01">
    <w:name w:val="6CF2AF03B95848939F7D6975A7F5F5D0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374D74D28FA4C7C84696EA0727505D21">
    <w:name w:val="D374D74D28FA4C7C84696EA0727505D2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533C61E3F37A4B7589AABB2D722D53DD1">
    <w:name w:val="533C61E3F37A4B7589AABB2D722D53DD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0D22C6583AC549C2AE3EA8A494C1C8561">
    <w:name w:val="0D22C6583AC549C2AE3EA8A494C1C856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7D931A8132B480B8C6600F602367BCE1">
    <w:name w:val="47D931A8132B480B8C6600F602367BCE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5019CADBEA9C45218EE2A1F4DA26736D1">
    <w:name w:val="5019CADBEA9C45218EE2A1F4DA26736D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817AF271C6E44A3AB91EA4E37A044641">
    <w:name w:val="4817AF271C6E44A3AB91EA4E37A04464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0B0466597F034A08A703F89940C45C7B1">
    <w:name w:val="0B0466597F034A08A703F89940C45C7B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7324F4BD885415A9C9247799F863B091">
    <w:name w:val="A7324F4BD885415A9C9247799F863B09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CA15E7E033E24FAFAB886E79D5C6D6521">
    <w:name w:val="CA15E7E033E24FAFAB886E79D5C6D652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6F71C7029B2D44C6B20C6A8B3F64385C1">
    <w:name w:val="6F71C7029B2D44C6B20C6A8B3F64385C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FBA67E18825439F8D04DE870F6807D21">
    <w:name w:val="2FBA67E18825439F8D04DE870F6807D2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34C033018D34415A6424F74C302099E1">
    <w:name w:val="F34C033018D34415A6424F74C302099E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076DA564AE774424874866F8FB3417571">
    <w:name w:val="076DA564AE774424874866F8FB341757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8D8200C2388B4310B3C55B5C481E65021">
    <w:name w:val="8D8200C2388B4310B3C55B5C481E6502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FAEA3AA3E7D46F7884EE24D05AA63C71">
    <w:name w:val="2FAEA3AA3E7D46F7884EE24D05AA63C7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2C1B4EC066C463287D0B44BC5BEEE5B1">
    <w:name w:val="D2C1B4EC066C463287D0B44BC5BEEE5B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77A1698958374E38BDF8FE3CAAB572231">
    <w:name w:val="77A1698958374E38BDF8FE3CAAB57223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9908A7DEBA14A5F8A9E09D2D343C90B1">
    <w:name w:val="D9908A7DEBA14A5F8A9E09D2D343C90B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4C6B07D7F3946E6ADD7024DD1C34DCD1">
    <w:name w:val="D4C6B07D7F3946E6ADD7024DD1C34DCD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C56DB3E25A944A7583096361FA1030351">
    <w:name w:val="C56DB3E25A944A7583096361FA103035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8E613829FED462DBC0B337462F040C01">
    <w:name w:val="A8E613829FED462DBC0B337462F040C0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915AB14B686C4BD8B824284F744C0CC11">
    <w:name w:val="915AB14B686C4BD8B824284F744C0CC1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5A3FCD234544D929D4AC19405A9083E1">
    <w:name w:val="D5A3FCD234544D929D4AC19405A9083E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8FC5B88CFB745A7B553864C6B9A91031">
    <w:name w:val="A8FC5B88CFB745A7B553864C6B9A9103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21EAF49F8EB414D8240686F1E87CF961">
    <w:name w:val="221EAF49F8EB414D8240686F1E87CF96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70FE2162781499EB9FA2D6FCE53ACA81">
    <w:name w:val="470FE2162781499EB9FA2D6FCE53ACA8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6777DECAE02F4CB3BF04BB0BB79A155D1">
    <w:name w:val="6777DECAE02F4CB3BF04BB0BB79A155D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935523AD1DAD46CDA4E6976E0E6CF68E1">
    <w:name w:val="935523AD1DAD46CDA4E6976E0E6CF68E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72AF080207A3417DA163E177BD65064E1">
    <w:name w:val="72AF080207A3417DA163E177BD65064E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3681821677745C99533D6FF80CEC9291">
    <w:name w:val="D3681821677745C99533D6FF80CEC929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8DD898CC334647CF80E433C1406E3F1A1">
    <w:name w:val="8DD898CC334647CF80E433C1406E3F1A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E2ECF5D116A346839B07F49213D3997B1">
    <w:name w:val="E2ECF5D116A346839B07F49213D3997B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6A2D669F8B9477ABD668CC8770EAEE81">
    <w:name w:val="F6A2D669F8B9477ABD668CC8770EAEE8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53333F26C5A3454F899AA902D4954E941">
    <w:name w:val="53333F26C5A3454F899AA902D4954E94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8E6B1C8A1554255BBA4AF22742270EF1">
    <w:name w:val="48E6B1C8A1554255BBA4AF22742270EF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30CF9751F0D34F018D6A7B0A2D4AC38C1">
    <w:name w:val="30CF9751F0D34F018D6A7B0A2D4AC38C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53558FA591741468DE376AA1E8D01D01">
    <w:name w:val="453558FA591741468DE376AA1E8D01D0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9377EC5F3DF412C9FB73E62B04AEC4E1">
    <w:name w:val="29377EC5F3DF412C9FB73E62B04AEC4E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85D143BCEC8144DAA292014ABA88824A1">
    <w:name w:val="85D143BCEC8144DAA292014ABA88824A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C7F1B5F4AE8B4A448C3E949C6A3C4ED01">
    <w:name w:val="C7F1B5F4AE8B4A448C3E949C6A3C4ED0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E58D067189B34A78B0732FFEF94793341">
    <w:name w:val="E58D067189B34A78B0732FFEF9479334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39C5CC7BBD3048E8B0ADDFFF5453DEC11">
    <w:name w:val="39C5CC7BBD3048E8B0ADDFFF5453DEC1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83E175D762E42CFB839C81432814B531">
    <w:name w:val="483E175D762E42CFB839C81432814B53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36662F41A8B24F5BBC30B51DF8CC1AF71">
    <w:name w:val="36662F41A8B24F5BBC30B51DF8CC1AF7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99C1EB7B3D1042D9A5B745CCC39D128E1">
    <w:name w:val="99C1EB7B3D1042D9A5B745CCC39D128E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320D9F4DDB94E54BD4A2DFDFFDCDB6C1">
    <w:name w:val="F320D9F4DDB94E54BD4A2DFDFFDCDB6C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9C073CEE92D045BC9A47D83D6A1E073D1">
    <w:name w:val="9C073CEE92D045BC9A47D83D6A1E073D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093D877AAFD4B1E9BD8D581F3860C8A1">
    <w:name w:val="2093D877AAFD4B1E9BD8D581F3860C8A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96550402F2F47CDBA938DC09B3426E01">
    <w:name w:val="A96550402F2F47CDBA938DC09B3426E0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556BE3FD834549B89CEC2D847F4D50AD1">
    <w:name w:val="556BE3FD834549B89CEC2D847F4D50AD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DFCD875786346FFA18E6335EC07DB5B1">
    <w:name w:val="ADFCD875786346FFA18E6335EC07DB5B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A6CD8FC6ACB48D2A1C009D370AE615B1">
    <w:name w:val="4A6CD8FC6ACB48D2A1C009D370AE615B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3DF1D71AF4B144A88F6C233F8575FD901">
    <w:name w:val="3DF1D71AF4B144A88F6C233F8575FD90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3765EB25A5E84790BEEA09C19D5FF0251">
    <w:name w:val="3765EB25A5E84790BEEA09C19D5FF025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6822B5C339254CFEA213BD27569380781">
    <w:name w:val="6822B5C339254CFEA213BD2756938078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E324A51B9B6D4A03AC8241F9916455271">
    <w:name w:val="E324A51B9B6D4A03AC8241F991645527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9444178DB534A46BA62C56FA5314DE41">
    <w:name w:val="29444178DB534A46BA62C56FA5314DE4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E3E6AD54BE424342BDE3917BB61FD3AB1">
    <w:name w:val="E3E6AD54BE424342BDE3917BB61FD3AB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7F710CAD230842AEADE7C6545F6D554C1">
    <w:name w:val="7F710CAD230842AEADE7C6545F6D554C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CC76043035B4B739D27DDFE1775B2BC1">
    <w:name w:val="DCC76043035B4B739D27DDFE1775B2BC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6F95F1EA0B934BFD832EFBF2FA8E7C201">
    <w:name w:val="6F95F1EA0B934BFD832EFBF2FA8E7C20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DFA7C31F3114E338681E2BBACC622AC1">
    <w:name w:val="4DFA7C31F3114E338681E2BBACC622AC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8704BC3EBC7040AA89A4CDB8CDB8224B1">
    <w:name w:val="8704BC3EBC7040AA89A4CDB8CDB8224B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C7EA22446F164B25A2F645B779F66FC01">
    <w:name w:val="C7EA22446F164B25A2F645B779F66FC0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1F26B41618C43EDB06B9F8C2B0F13251">
    <w:name w:val="41F26B41618C43EDB06B9F8C2B0F1325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5A6AECBB8A640C89CDFF8FABE8F83BE1">
    <w:name w:val="F5A6AECBB8A640C89CDFF8FABE8F83BE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2234CDB54EA4D5781C694981503149D1">
    <w:name w:val="12234CDB54EA4D5781C694981503149D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591EDF863BA4DEBB2A7AAE42FC43675">
    <w:name w:val="F591EDF863BA4DEBB2A7AAE42FC43675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F29BD0B2DC346D682D19C2AF36144361">
    <w:name w:val="DF29BD0B2DC346D682D19C2AF3614436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12C82FDC3B5498F89A5D141CA56A89E1">
    <w:name w:val="212C82FDC3B5498F89A5D141CA56A89E1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B9A3682817E453C990A1803431FFC57">
    <w:name w:val="FB9A3682817E453C990A1803431FFC57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9EB93426BE94A47AD4F3250FCC2F35C">
    <w:name w:val="A9EB93426BE94A47AD4F3250FCC2F35C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758EB938F0948418A8B01D2A325F68C">
    <w:name w:val="A758EB938F0948418A8B01D2A325F68C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215E684F8D74CA9BCFB8649D8E92CD0">
    <w:name w:val="1215E684F8D74CA9BCFB8649D8E92CD0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EA6DEE8633A4452798AFE7F1FCF7B575">
    <w:name w:val="EA6DEE8633A4452798AFE7F1FCF7B575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296A62204124E11BD8CDAB23BD95BA4">
    <w:name w:val="A296A62204124E11BD8CDAB23BD95BA4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8BCDE751F16F4D99B4DC91A501899D19">
    <w:name w:val="8BCDE751F16F4D99B4DC91A501899D19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3F74048DA104EA1B5A3F3C4F9DA0264">
    <w:name w:val="43F74048DA104EA1B5A3F3C4F9DA0264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54EED9BBE1245AA8E6E1778ECCD1DAF">
    <w:name w:val="454EED9BBE1245AA8E6E1778ECCD1DAF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7AF7A50DE72645808DBF3DB2A32569B2">
    <w:name w:val="7AF7A50DE72645808DBF3DB2A32569B2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F8F5BFF3639465B9AD2189791630826">
    <w:name w:val="1F8F5BFF3639465B9AD2189791630826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C5FA8A7350924ECA9A1F1C9B650E1DCC">
    <w:name w:val="C5FA8A7350924ECA9A1F1C9B650E1DCC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7ED701629F0C44B69838492D40EB8734">
    <w:name w:val="7ED701629F0C44B69838492D40EB8734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00042870EB24E76AB0AD5B42FB01F72">
    <w:name w:val="F00042870EB24E76AB0AD5B42FB01F72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76CF49CFDE3C4549863AE5438492FB5F">
    <w:name w:val="76CF49CFDE3C4549863AE5438492FB5F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D9BB97C3B10483E94D564DE1A903EB9">
    <w:name w:val="1D9BB97C3B10483E94D564DE1A903EB9"/>
    <w:rsid w:val="00B3109F"/>
    <w:pPr>
      <w:spacing w:after="0" w:line="240" w:lineRule="auto"/>
    </w:pPr>
    <w:rPr>
      <w:rFonts w:eastAsiaTheme="minorHAnsi"/>
    </w:rPr>
  </w:style>
  <w:style w:type="paragraph" w:customStyle="1" w:styleId="36F4FED4FD704B07A3B9A3C8DF764560">
    <w:name w:val="36F4FED4FD704B07A3B9A3C8DF764560"/>
    <w:rsid w:val="00B3109F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CC76043035B4B739D27DDFE1775B2BC2">
    <w:name w:val="DCC76043035B4B739D27DDFE1775B2BC2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6F95F1EA0B934BFD832EFBF2FA8E7C202">
    <w:name w:val="6F95F1EA0B934BFD832EFBF2FA8E7C202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5F901125A3ED401E8AE1090AD822CFE2">
    <w:name w:val="5F901125A3ED401E8AE1090AD822CFE2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59C7B66F23414746BEADDC7932B61C55">
    <w:name w:val="59C7B66F23414746BEADDC7932B61C55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5A6AECBB8A640C89CDFF8FABE8F83BE2">
    <w:name w:val="F5A6AECBB8A640C89CDFF8FABE8F83BE2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2234CDB54EA4D5781C694981503149D2">
    <w:name w:val="12234CDB54EA4D5781C694981503149D2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591EDF863BA4DEBB2A7AAE42FC436751">
    <w:name w:val="F591EDF863BA4DEBB2A7AAE42FC436751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F29BD0B2DC346D682D19C2AF36144362">
    <w:name w:val="DF29BD0B2DC346D682D19C2AF36144362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12C82FDC3B5498F89A5D141CA56A89E2">
    <w:name w:val="212C82FDC3B5498F89A5D141CA56A89E2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B9A3682817E453C990A1803431FFC571">
    <w:name w:val="FB9A3682817E453C990A1803431FFC571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9EB93426BE94A47AD4F3250FCC2F35C1">
    <w:name w:val="A9EB93426BE94A47AD4F3250FCC2F35C1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758EB938F0948418A8B01D2A325F68C1">
    <w:name w:val="A758EB938F0948418A8B01D2A325F68C1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215E684F8D74CA9BCFB8649D8E92CD01">
    <w:name w:val="1215E684F8D74CA9BCFB8649D8E92CD01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EA6DEE8633A4452798AFE7F1FCF7B5751">
    <w:name w:val="EA6DEE8633A4452798AFE7F1FCF7B5751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296A62204124E11BD8CDAB23BD95BA41">
    <w:name w:val="A296A62204124E11BD8CDAB23BD95BA41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8BCDE751F16F4D99B4DC91A501899D191">
    <w:name w:val="8BCDE751F16F4D99B4DC91A501899D191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3F74048DA104EA1B5A3F3C4F9DA02641">
    <w:name w:val="43F74048DA104EA1B5A3F3C4F9DA02641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54EED9BBE1245AA8E6E1778ECCD1DAF1">
    <w:name w:val="454EED9BBE1245AA8E6E1778ECCD1DAF1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7AF7A50DE72645808DBF3DB2A32569B21">
    <w:name w:val="7AF7A50DE72645808DBF3DB2A32569B21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F8F5BFF3639465B9AD21897916308261">
    <w:name w:val="1F8F5BFF3639465B9AD21897916308261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C5FA8A7350924ECA9A1F1C9B650E1DCC1">
    <w:name w:val="C5FA8A7350924ECA9A1F1C9B650E1DCC1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7ED701629F0C44B69838492D40EB87341">
    <w:name w:val="7ED701629F0C44B69838492D40EB87341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00042870EB24E76AB0AD5B42FB01F721">
    <w:name w:val="F00042870EB24E76AB0AD5B42FB01F721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76CF49CFDE3C4549863AE5438492FB5F1">
    <w:name w:val="76CF49CFDE3C4549863AE5438492FB5F1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D9BB97C3B10483E94D564DE1A903EB91">
    <w:name w:val="1D9BB97C3B10483E94D564DE1A903EB91"/>
    <w:rsid w:val="006247EA"/>
    <w:pPr>
      <w:spacing w:after="0" w:line="240" w:lineRule="auto"/>
    </w:pPr>
    <w:rPr>
      <w:rFonts w:eastAsiaTheme="minorHAnsi"/>
    </w:rPr>
  </w:style>
  <w:style w:type="paragraph" w:customStyle="1" w:styleId="36F4FED4FD704B07A3B9A3C8DF7645601">
    <w:name w:val="36F4FED4FD704B07A3B9A3C8DF7645601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CC76043035B4B739D27DDFE1775B2BC3">
    <w:name w:val="DCC76043035B4B739D27DDFE1775B2BC3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6F95F1EA0B934BFD832EFBF2FA8E7C203">
    <w:name w:val="6F95F1EA0B934BFD832EFBF2FA8E7C203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5F901125A3ED401E8AE1090AD822CFE21">
    <w:name w:val="5F901125A3ED401E8AE1090AD822CFE21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59C7B66F23414746BEADDC7932B61C551">
    <w:name w:val="59C7B66F23414746BEADDC7932B61C551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C7EA22446F164B25A2F645B779F66FC02">
    <w:name w:val="C7EA22446F164B25A2F645B779F66FC02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1F26B41618C43EDB06B9F8C2B0F13252">
    <w:name w:val="41F26B41618C43EDB06B9F8C2B0F13252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5A6AECBB8A640C89CDFF8FABE8F83BE3">
    <w:name w:val="F5A6AECBB8A640C89CDFF8FABE8F83BE3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2234CDB54EA4D5781C694981503149D3">
    <w:name w:val="12234CDB54EA4D5781C694981503149D3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591EDF863BA4DEBB2A7AAE42FC436752">
    <w:name w:val="F591EDF863BA4DEBB2A7AAE42FC436752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F29BD0B2DC346D682D19C2AF36144363">
    <w:name w:val="DF29BD0B2DC346D682D19C2AF36144363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12C82FDC3B5498F89A5D141CA56A89E3">
    <w:name w:val="212C82FDC3B5498F89A5D141CA56A89E3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B9A3682817E453C990A1803431FFC572">
    <w:name w:val="FB9A3682817E453C990A1803431FFC572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9EB93426BE94A47AD4F3250FCC2F35C2">
    <w:name w:val="A9EB93426BE94A47AD4F3250FCC2F35C2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758EB938F0948418A8B01D2A325F68C2">
    <w:name w:val="A758EB938F0948418A8B01D2A325F68C2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215E684F8D74CA9BCFB8649D8E92CD02">
    <w:name w:val="1215E684F8D74CA9BCFB8649D8E92CD02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EA6DEE8633A4452798AFE7F1FCF7B5752">
    <w:name w:val="EA6DEE8633A4452798AFE7F1FCF7B5752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296A62204124E11BD8CDAB23BD95BA42">
    <w:name w:val="A296A62204124E11BD8CDAB23BD95BA42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8BCDE751F16F4D99B4DC91A501899D192">
    <w:name w:val="8BCDE751F16F4D99B4DC91A501899D192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3F74048DA104EA1B5A3F3C4F9DA02642">
    <w:name w:val="43F74048DA104EA1B5A3F3C4F9DA02642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54EED9BBE1245AA8E6E1778ECCD1DAF2">
    <w:name w:val="454EED9BBE1245AA8E6E1778ECCD1DAF2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7AF7A50DE72645808DBF3DB2A32569B22">
    <w:name w:val="7AF7A50DE72645808DBF3DB2A32569B22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F8F5BFF3639465B9AD21897916308262">
    <w:name w:val="1F8F5BFF3639465B9AD21897916308262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C5FA8A7350924ECA9A1F1C9B650E1DCC2">
    <w:name w:val="C5FA8A7350924ECA9A1F1C9B650E1DCC2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7ED701629F0C44B69838492D40EB87342">
    <w:name w:val="7ED701629F0C44B69838492D40EB87342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00042870EB24E76AB0AD5B42FB01F722">
    <w:name w:val="F00042870EB24E76AB0AD5B42FB01F722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76CF49CFDE3C4549863AE5438492FB5F2">
    <w:name w:val="76CF49CFDE3C4549863AE5438492FB5F2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D9BB97C3B10483E94D564DE1A903EB92">
    <w:name w:val="1D9BB97C3B10483E94D564DE1A903EB92"/>
    <w:rsid w:val="006247EA"/>
    <w:pPr>
      <w:spacing w:after="0" w:line="240" w:lineRule="auto"/>
    </w:pPr>
    <w:rPr>
      <w:rFonts w:eastAsiaTheme="minorHAnsi"/>
    </w:rPr>
  </w:style>
  <w:style w:type="paragraph" w:customStyle="1" w:styleId="36F4FED4FD704B07A3B9A3C8DF7645602">
    <w:name w:val="36F4FED4FD704B07A3B9A3C8DF7645602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CC76043035B4B739D27DDFE1775B2BC4">
    <w:name w:val="DCC76043035B4B739D27DDFE1775B2BC4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6F95F1EA0B934BFD832EFBF2FA8E7C204">
    <w:name w:val="6F95F1EA0B934BFD832EFBF2FA8E7C204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5F901125A3ED401E8AE1090AD822CFE22">
    <w:name w:val="5F901125A3ED401E8AE1090AD822CFE22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59C7B66F23414746BEADDC7932B61C552">
    <w:name w:val="59C7B66F23414746BEADDC7932B61C552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C7EA22446F164B25A2F645B779F66FC03">
    <w:name w:val="C7EA22446F164B25A2F645B779F66FC03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1F26B41618C43EDB06B9F8C2B0F13253">
    <w:name w:val="41F26B41618C43EDB06B9F8C2B0F13253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5A6AECBB8A640C89CDFF8FABE8F83BE4">
    <w:name w:val="F5A6AECBB8A640C89CDFF8FABE8F83BE4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2234CDB54EA4D5781C694981503149D4">
    <w:name w:val="12234CDB54EA4D5781C694981503149D4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591EDF863BA4DEBB2A7AAE42FC436753">
    <w:name w:val="F591EDF863BA4DEBB2A7AAE42FC436753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F29BD0B2DC346D682D19C2AF36144364">
    <w:name w:val="DF29BD0B2DC346D682D19C2AF36144364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12C82FDC3B5498F89A5D141CA56A89E4">
    <w:name w:val="212C82FDC3B5498F89A5D141CA56A89E4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B9A3682817E453C990A1803431FFC573">
    <w:name w:val="FB9A3682817E453C990A1803431FFC573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9EB93426BE94A47AD4F3250FCC2F35C3">
    <w:name w:val="A9EB93426BE94A47AD4F3250FCC2F35C3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758EB938F0948418A8B01D2A325F68C3">
    <w:name w:val="A758EB938F0948418A8B01D2A325F68C3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215E684F8D74CA9BCFB8649D8E92CD03">
    <w:name w:val="1215E684F8D74CA9BCFB8649D8E92CD03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EA6DEE8633A4452798AFE7F1FCF7B5753">
    <w:name w:val="EA6DEE8633A4452798AFE7F1FCF7B5753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296A62204124E11BD8CDAB23BD95BA43">
    <w:name w:val="A296A62204124E11BD8CDAB23BD95BA43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8BCDE751F16F4D99B4DC91A501899D193">
    <w:name w:val="8BCDE751F16F4D99B4DC91A501899D193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3F74048DA104EA1B5A3F3C4F9DA02643">
    <w:name w:val="43F74048DA104EA1B5A3F3C4F9DA02643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54EED9BBE1245AA8E6E1778ECCD1DAF3">
    <w:name w:val="454EED9BBE1245AA8E6E1778ECCD1DAF3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7AF7A50DE72645808DBF3DB2A32569B23">
    <w:name w:val="7AF7A50DE72645808DBF3DB2A32569B23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F8F5BFF3639465B9AD21897916308263">
    <w:name w:val="1F8F5BFF3639465B9AD21897916308263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C5FA8A7350924ECA9A1F1C9B650E1DCC3">
    <w:name w:val="C5FA8A7350924ECA9A1F1C9B650E1DCC3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7ED701629F0C44B69838492D40EB87343">
    <w:name w:val="7ED701629F0C44B69838492D40EB87343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00042870EB24E76AB0AD5B42FB01F723">
    <w:name w:val="F00042870EB24E76AB0AD5B42FB01F723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76CF49CFDE3C4549863AE5438492FB5F3">
    <w:name w:val="76CF49CFDE3C4549863AE5438492FB5F3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D9BB97C3B10483E94D564DE1A903EB93">
    <w:name w:val="1D9BB97C3B10483E94D564DE1A903EB93"/>
    <w:rsid w:val="006247EA"/>
    <w:pPr>
      <w:spacing w:after="0" w:line="240" w:lineRule="auto"/>
    </w:pPr>
    <w:rPr>
      <w:rFonts w:eastAsiaTheme="minorHAnsi"/>
    </w:rPr>
  </w:style>
  <w:style w:type="paragraph" w:customStyle="1" w:styleId="36F4FED4FD704B07A3B9A3C8DF7645603">
    <w:name w:val="36F4FED4FD704B07A3B9A3C8DF7645603"/>
    <w:rsid w:val="006247EA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CC76043035B4B739D27DDFE1775B2BC5">
    <w:name w:val="DCC76043035B4B739D27DDFE1775B2BC5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6F95F1EA0B934BFD832EFBF2FA8E7C205">
    <w:name w:val="6F95F1EA0B934BFD832EFBF2FA8E7C205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5F901125A3ED401E8AE1090AD822CFE23">
    <w:name w:val="5F901125A3ED401E8AE1090AD822CFE23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59C7B66F23414746BEADDC7932B61C553">
    <w:name w:val="59C7B66F23414746BEADDC7932B61C553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C7EA22446F164B25A2F645B779F66FC04">
    <w:name w:val="C7EA22446F164B25A2F645B779F66FC04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1F26B41618C43EDB06B9F8C2B0F13254">
    <w:name w:val="41F26B41618C43EDB06B9F8C2B0F13254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5A6AECBB8A640C89CDFF8FABE8F83BE5">
    <w:name w:val="F5A6AECBB8A640C89CDFF8FABE8F83BE5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2234CDB54EA4D5781C694981503149D5">
    <w:name w:val="12234CDB54EA4D5781C694981503149D5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591EDF863BA4DEBB2A7AAE42FC436754">
    <w:name w:val="F591EDF863BA4DEBB2A7AAE42FC436754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F29BD0B2DC346D682D19C2AF36144365">
    <w:name w:val="DF29BD0B2DC346D682D19C2AF36144365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12C82FDC3B5498F89A5D141CA56A89E5">
    <w:name w:val="212C82FDC3B5498F89A5D141CA56A89E5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B9A3682817E453C990A1803431FFC574">
    <w:name w:val="FB9A3682817E453C990A1803431FFC574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9EB93426BE94A47AD4F3250FCC2F35C4">
    <w:name w:val="A9EB93426BE94A47AD4F3250FCC2F35C4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758EB938F0948418A8B01D2A325F68C4">
    <w:name w:val="A758EB938F0948418A8B01D2A325F68C4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215E684F8D74CA9BCFB8649D8E92CD04">
    <w:name w:val="1215E684F8D74CA9BCFB8649D8E92CD04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EA6DEE8633A4452798AFE7F1FCF7B5754">
    <w:name w:val="EA6DEE8633A4452798AFE7F1FCF7B5754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296A62204124E11BD8CDAB23BD95BA44">
    <w:name w:val="A296A62204124E11BD8CDAB23BD95BA44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8BCDE751F16F4D99B4DC91A501899D194">
    <w:name w:val="8BCDE751F16F4D99B4DC91A501899D194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3F74048DA104EA1B5A3F3C4F9DA02644">
    <w:name w:val="43F74048DA104EA1B5A3F3C4F9DA02644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54EED9BBE1245AA8E6E1778ECCD1DAF4">
    <w:name w:val="454EED9BBE1245AA8E6E1778ECCD1DAF4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7AF7A50DE72645808DBF3DB2A32569B24">
    <w:name w:val="7AF7A50DE72645808DBF3DB2A32569B24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F8F5BFF3639465B9AD21897916308264">
    <w:name w:val="1F8F5BFF3639465B9AD21897916308264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C5FA8A7350924ECA9A1F1C9B650E1DCC4">
    <w:name w:val="C5FA8A7350924ECA9A1F1C9B650E1DCC4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7ED701629F0C44B69838492D40EB87344">
    <w:name w:val="7ED701629F0C44B69838492D40EB87344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00042870EB24E76AB0AD5B42FB01F724">
    <w:name w:val="F00042870EB24E76AB0AD5B42FB01F724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76CF49CFDE3C4549863AE5438492FB5F4">
    <w:name w:val="76CF49CFDE3C4549863AE5438492FB5F4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D9BB97C3B10483E94D564DE1A903EB94">
    <w:name w:val="1D9BB97C3B10483E94D564DE1A903EB94"/>
    <w:rsid w:val="00F714F6"/>
    <w:pPr>
      <w:spacing w:after="0" w:line="240" w:lineRule="auto"/>
    </w:pPr>
    <w:rPr>
      <w:rFonts w:eastAsiaTheme="minorHAnsi"/>
    </w:rPr>
  </w:style>
  <w:style w:type="paragraph" w:customStyle="1" w:styleId="36F4FED4FD704B07A3B9A3C8DF7645604">
    <w:name w:val="36F4FED4FD704B07A3B9A3C8DF7645604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CC76043035B4B739D27DDFE1775B2BC6">
    <w:name w:val="DCC76043035B4B739D27DDFE1775B2BC6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6F95F1EA0B934BFD832EFBF2FA8E7C206">
    <w:name w:val="6F95F1EA0B934BFD832EFBF2FA8E7C206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5F901125A3ED401E8AE1090AD822CFE24">
    <w:name w:val="5F901125A3ED401E8AE1090AD822CFE24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59C7B66F23414746BEADDC7932B61C554">
    <w:name w:val="59C7B66F23414746BEADDC7932B61C554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C7EA22446F164B25A2F645B779F66FC05">
    <w:name w:val="C7EA22446F164B25A2F645B779F66FC05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1F26B41618C43EDB06B9F8C2B0F13255">
    <w:name w:val="41F26B41618C43EDB06B9F8C2B0F13255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5A6AECBB8A640C89CDFF8FABE8F83BE6">
    <w:name w:val="F5A6AECBB8A640C89CDFF8FABE8F83BE6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2234CDB54EA4D5781C694981503149D6">
    <w:name w:val="12234CDB54EA4D5781C694981503149D6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591EDF863BA4DEBB2A7AAE42FC436755">
    <w:name w:val="F591EDF863BA4DEBB2A7AAE42FC436755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F29BD0B2DC346D682D19C2AF36144366">
    <w:name w:val="DF29BD0B2DC346D682D19C2AF36144366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12C82FDC3B5498F89A5D141CA56A89E6">
    <w:name w:val="212C82FDC3B5498F89A5D141CA56A89E6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B9A3682817E453C990A1803431FFC575">
    <w:name w:val="FB9A3682817E453C990A1803431FFC575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9EB93426BE94A47AD4F3250FCC2F35C5">
    <w:name w:val="A9EB93426BE94A47AD4F3250FCC2F35C5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758EB938F0948418A8B01D2A325F68C5">
    <w:name w:val="A758EB938F0948418A8B01D2A325F68C5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215E684F8D74CA9BCFB8649D8E92CD05">
    <w:name w:val="1215E684F8D74CA9BCFB8649D8E92CD05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EA6DEE8633A4452798AFE7F1FCF7B5755">
    <w:name w:val="EA6DEE8633A4452798AFE7F1FCF7B5755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296A62204124E11BD8CDAB23BD95BA45">
    <w:name w:val="A296A62204124E11BD8CDAB23BD95BA45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8BCDE751F16F4D99B4DC91A501899D195">
    <w:name w:val="8BCDE751F16F4D99B4DC91A501899D195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3F74048DA104EA1B5A3F3C4F9DA02645">
    <w:name w:val="43F74048DA104EA1B5A3F3C4F9DA02645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54EED9BBE1245AA8E6E1778ECCD1DAF5">
    <w:name w:val="454EED9BBE1245AA8E6E1778ECCD1DAF5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7AF7A50DE72645808DBF3DB2A32569B25">
    <w:name w:val="7AF7A50DE72645808DBF3DB2A32569B25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F8F5BFF3639465B9AD21897916308265">
    <w:name w:val="1F8F5BFF3639465B9AD21897916308265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C5FA8A7350924ECA9A1F1C9B650E1DCC5">
    <w:name w:val="C5FA8A7350924ECA9A1F1C9B650E1DCC5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7ED701629F0C44B69838492D40EB87345">
    <w:name w:val="7ED701629F0C44B69838492D40EB87345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00042870EB24E76AB0AD5B42FB01F725">
    <w:name w:val="F00042870EB24E76AB0AD5B42FB01F725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76CF49CFDE3C4549863AE5438492FB5F5">
    <w:name w:val="76CF49CFDE3C4549863AE5438492FB5F5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D9BB97C3B10483E94D564DE1A903EB95">
    <w:name w:val="1D9BB97C3B10483E94D564DE1A903EB95"/>
    <w:rsid w:val="00F714F6"/>
    <w:pPr>
      <w:spacing w:after="0" w:line="240" w:lineRule="auto"/>
    </w:pPr>
    <w:rPr>
      <w:rFonts w:eastAsiaTheme="minorHAnsi"/>
    </w:rPr>
  </w:style>
  <w:style w:type="paragraph" w:customStyle="1" w:styleId="36F4FED4FD704B07A3B9A3C8DF7645605">
    <w:name w:val="36F4FED4FD704B07A3B9A3C8DF7645605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A6D404D912145119FFD0C6C0AC6C6EF">
    <w:name w:val="1A6D404D912145119FFD0C6C0AC6C6EF"/>
    <w:rsid w:val="00F714F6"/>
    <w:pPr>
      <w:spacing w:after="160" w:line="259" w:lineRule="auto"/>
    </w:pPr>
  </w:style>
  <w:style w:type="paragraph" w:customStyle="1" w:styleId="D7F4D8CA54C64D39B7066B6E873D710B">
    <w:name w:val="D7F4D8CA54C64D39B7066B6E873D710B"/>
    <w:rsid w:val="00F714F6"/>
    <w:pPr>
      <w:spacing w:after="160" w:line="259" w:lineRule="auto"/>
    </w:pPr>
  </w:style>
  <w:style w:type="paragraph" w:customStyle="1" w:styleId="E65A3C4044EB479291C04FC32A1F8257">
    <w:name w:val="E65A3C4044EB479291C04FC32A1F8257"/>
    <w:rsid w:val="00F714F6"/>
    <w:pPr>
      <w:spacing w:after="160" w:line="259" w:lineRule="auto"/>
    </w:pPr>
  </w:style>
  <w:style w:type="paragraph" w:customStyle="1" w:styleId="F0C0B35D4EE64DA89A39F726BC43EC2F">
    <w:name w:val="F0C0B35D4EE64DA89A39F726BC43EC2F"/>
    <w:rsid w:val="00F714F6"/>
    <w:pPr>
      <w:spacing w:after="160" w:line="259" w:lineRule="auto"/>
    </w:pPr>
  </w:style>
  <w:style w:type="paragraph" w:customStyle="1" w:styleId="C7BE9637C1304135B8C391D7F2180D6A">
    <w:name w:val="C7BE9637C1304135B8C391D7F2180D6A"/>
    <w:rsid w:val="00F714F6"/>
    <w:pPr>
      <w:spacing w:after="160" w:line="259" w:lineRule="auto"/>
    </w:pPr>
  </w:style>
  <w:style w:type="paragraph" w:customStyle="1" w:styleId="9CA1E98DEE62426CB318342EA7A80057">
    <w:name w:val="9CA1E98DEE62426CB318342EA7A80057"/>
    <w:rsid w:val="00F714F6"/>
    <w:pPr>
      <w:spacing w:after="160" w:line="259" w:lineRule="auto"/>
    </w:pPr>
  </w:style>
  <w:style w:type="paragraph" w:customStyle="1" w:styleId="19A60EC6FB1B43DBA4C0E22FED3F4BF1">
    <w:name w:val="19A60EC6FB1B43DBA4C0E22FED3F4BF1"/>
    <w:rsid w:val="00F714F6"/>
    <w:pPr>
      <w:spacing w:after="160" w:line="259" w:lineRule="auto"/>
    </w:pPr>
  </w:style>
  <w:style w:type="paragraph" w:customStyle="1" w:styleId="D7F4D8CA54C64D39B7066B6E873D710B1">
    <w:name w:val="D7F4D8CA54C64D39B7066B6E873D710B1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5F901125A3ED401E8AE1090AD822CFE25">
    <w:name w:val="5F901125A3ED401E8AE1090AD822CFE25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59C7B66F23414746BEADDC7932B61C555">
    <w:name w:val="59C7B66F23414746BEADDC7932B61C555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C7EA22446F164B25A2F645B779F66FC06">
    <w:name w:val="C7EA22446F164B25A2F645B779F66FC06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1F26B41618C43EDB06B9F8C2B0F13256">
    <w:name w:val="41F26B41618C43EDB06B9F8C2B0F13256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5A6AECBB8A640C89CDFF8FABE8F83BE7">
    <w:name w:val="F5A6AECBB8A640C89CDFF8FABE8F83BE7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2234CDB54EA4D5781C694981503149D7">
    <w:name w:val="12234CDB54EA4D5781C694981503149D7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591EDF863BA4DEBB2A7AAE42FC436756">
    <w:name w:val="F591EDF863BA4DEBB2A7AAE42FC436756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F29BD0B2DC346D682D19C2AF36144367">
    <w:name w:val="DF29BD0B2DC346D682D19C2AF36144367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12C82FDC3B5498F89A5D141CA56A89E7">
    <w:name w:val="212C82FDC3B5498F89A5D141CA56A89E7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B9A3682817E453C990A1803431FFC576">
    <w:name w:val="FB9A3682817E453C990A1803431FFC576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9EB93426BE94A47AD4F3250FCC2F35C6">
    <w:name w:val="A9EB93426BE94A47AD4F3250FCC2F35C6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758EB938F0948418A8B01D2A325F68C6">
    <w:name w:val="A758EB938F0948418A8B01D2A325F68C6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215E684F8D74CA9BCFB8649D8E92CD06">
    <w:name w:val="1215E684F8D74CA9BCFB8649D8E92CD06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EA6DEE8633A4452798AFE7F1FCF7B5756">
    <w:name w:val="EA6DEE8633A4452798AFE7F1FCF7B5756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296A62204124E11BD8CDAB23BD95BA46">
    <w:name w:val="A296A62204124E11BD8CDAB23BD95BA46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8BCDE751F16F4D99B4DC91A501899D196">
    <w:name w:val="8BCDE751F16F4D99B4DC91A501899D196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3F74048DA104EA1B5A3F3C4F9DA02646">
    <w:name w:val="43F74048DA104EA1B5A3F3C4F9DA02646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54EED9BBE1245AA8E6E1778ECCD1DAF6">
    <w:name w:val="454EED9BBE1245AA8E6E1778ECCD1DAF6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7AF7A50DE72645808DBF3DB2A32569B26">
    <w:name w:val="7AF7A50DE72645808DBF3DB2A32569B26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F8F5BFF3639465B9AD21897916308266">
    <w:name w:val="1F8F5BFF3639465B9AD21897916308266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C5FA8A7350924ECA9A1F1C9B650E1DCC6">
    <w:name w:val="C5FA8A7350924ECA9A1F1C9B650E1DCC6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7ED701629F0C44B69838492D40EB87346">
    <w:name w:val="7ED701629F0C44B69838492D40EB87346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00042870EB24E76AB0AD5B42FB01F726">
    <w:name w:val="F00042870EB24E76AB0AD5B42FB01F726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76CF49CFDE3C4549863AE5438492FB5F6">
    <w:name w:val="76CF49CFDE3C4549863AE5438492FB5F6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D9BB97C3B10483E94D564DE1A903EB96">
    <w:name w:val="1D9BB97C3B10483E94D564DE1A903EB96"/>
    <w:rsid w:val="00F714F6"/>
    <w:pPr>
      <w:spacing w:after="0" w:line="240" w:lineRule="auto"/>
    </w:pPr>
    <w:rPr>
      <w:rFonts w:eastAsiaTheme="minorHAnsi"/>
    </w:rPr>
  </w:style>
  <w:style w:type="paragraph" w:customStyle="1" w:styleId="36F4FED4FD704B07A3B9A3C8DF7645606">
    <w:name w:val="36F4FED4FD704B07A3B9A3C8DF7645606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640E498B7CC8478787A4EC2459B77654">
    <w:name w:val="640E498B7CC8478787A4EC2459B77654"/>
    <w:rsid w:val="00F714F6"/>
    <w:pPr>
      <w:spacing w:after="160" w:line="259" w:lineRule="auto"/>
    </w:pPr>
  </w:style>
  <w:style w:type="paragraph" w:customStyle="1" w:styleId="D7F4D8CA54C64D39B7066B6E873D710B2">
    <w:name w:val="D7F4D8CA54C64D39B7066B6E873D710B2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640E498B7CC8478787A4EC2459B776541">
    <w:name w:val="640E498B7CC8478787A4EC2459B776541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5F901125A3ED401E8AE1090AD822CFE26">
    <w:name w:val="5F901125A3ED401E8AE1090AD822CFE26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59C7B66F23414746BEADDC7932B61C556">
    <w:name w:val="59C7B66F23414746BEADDC7932B61C556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C7EA22446F164B25A2F645B779F66FC07">
    <w:name w:val="C7EA22446F164B25A2F645B779F66FC07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1F26B41618C43EDB06B9F8C2B0F13257">
    <w:name w:val="41F26B41618C43EDB06B9F8C2B0F13257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5A6AECBB8A640C89CDFF8FABE8F83BE8">
    <w:name w:val="F5A6AECBB8A640C89CDFF8FABE8F83BE8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2234CDB54EA4D5781C694981503149D8">
    <w:name w:val="12234CDB54EA4D5781C694981503149D8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591EDF863BA4DEBB2A7AAE42FC436757">
    <w:name w:val="F591EDF863BA4DEBB2A7AAE42FC436757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F29BD0B2DC346D682D19C2AF36144368">
    <w:name w:val="DF29BD0B2DC346D682D19C2AF36144368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12C82FDC3B5498F89A5D141CA56A89E8">
    <w:name w:val="212C82FDC3B5498F89A5D141CA56A89E8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B9A3682817E453C990A1803431FFC577">
    <w:name w:val="FB9A3682817E453C990A1803431FFC577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9EB93426BE94A47AD4F3250FCC2F35C7">
    <w:name w:val="A9EB93426BE94A47AD4F3250FCC2F35C7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758EB938F0948418A8B01D2A325F68C7">
    <w:name w:val="A758EB938F0948418A8B01D2A325F68C7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215E684F8D74CA9BCFB8649D8E92CD07">
    <w:name w:val="1215E684F8D74CA9BCFB8649D8E92CD07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EA6DEE8633A4452798AFE7F1FCF7B5757">
    <w:name w:val="EA6DEE8633A4452798AFE7F1FCF7B5757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296A62204124E11BD8CDAB23BD95BA47">
    <w:name w:val="A296A62204124E11BD8CDAB23BD95BA47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8BCDE751F16F4D99B4DC91A501899D197">
    <w:name w:val="8BCDE751F16F4D99B4DC91A501899D197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3F74048DA104EA1B5A3F3C4F9DA02647">
    <w:name w:val="43F74048DA104EA1B5A3F3C4F9DA02647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54EED9BBE1245AA8E6E1778ECCD1DAF7">
    <w:name w:val="454EED9BBE1245AA8E6E1778ECCD1DAF7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7AF7A50DE72645808DBF3DB2A32569B27">
    <w:name w:val="7AF7A50DE72645808DBF3DB2A32569B27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F8F5BFF3639465B9AD21897916308267">
    <w:name w:val="1F8F5BFF3639465B9AD21897916308267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C5FA8A7350924ECA9A1F1C9B650E1DCC7">
    <w:name w:val="C5FA8A7350924ECA9A1F1C9B650E1DCC7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7ED701629F0C44B69838492D40EB87347">
    <w:name w:val="7ED701629F0C44B69838492D40EB87347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00042870EB24E76AB0AD5B42FB01F727">
    <w:name w:val="F00042870EB24E76AB0AD5B42FB01F727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76CF49CFDE3C4549863AE5438492FB5F7">
    <w:name w:val="76CF49CFDE3C4549863AE5438492FB5F7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D9BB97C3B10483E94D564DE1A903EB97">
    <w:name w:val="1D9BB97C3B10483E94D564DE1A903EB97"/>
    <w:rsid w:val="00F714F6"/>
    <w:pPr>
      <w:spacing w:after="0" w:line="240" w:lineRule="auto"/>
    </w:pPr>
    <w:rPr>
      <w:rFonts w:eastAsiaTheme="minorHAnsi"/>
    </w:rPr>
  </w:style>
  <w:style w:type="paragraph" w:customStyle="1" w:styleId="36F4FED4FD704B07A3B9A3C8DF7645607">
    <w:name w:val="36F4FED4FD704B07A3B9A3C8DF7645607"/>
    <w:rsid w:val="00F714F6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60A110529CB44573A0F9F6C0E841AEDB">
    <w:name w:val="60A110529CB44573A0F9F6C0E841AEDB"/>
    <w:rsid w:val="00F714F6"/>
    <w:pPr>
      <w:spacing w:after="160" w:line="259" w:lineRule="auto"/>
    </w:pPr>
  </w:style>
  <w:style w:type="paragraph" w:customStyle="1" w:styleId="BABBE557EC014FEA91D8105C9EF8315B">
    <w:name w:val="BABBE557EC014FEA91D8105C9EF8315B"/>
    <w:rsid w:val="00F714F6"/>
    <w:pPr>
      <w:spacing w:after="160" w:line="259" w:lineRule="auto"/>
    </w:pPr>
  </w:style>
  <w:style w:type="paragraph" w:customStyle="1" w:styleId="212BEE1B7AEA4B73A9533716E71680CD">
    <w:name w:val="212BEE1B7AEA4B73A9533716E71680CD"/>
    <w:rsid w:val="00F714F6"/>
    <w:pPr>
      <w:spacing w:after="160" w:line="259" w:lineRule="auto"/>
    </w:pPr>
  </w:style>
  <w:style w:type="paragraph" w:customStyle="1" w:styleId="D1367BAFBA4848B3A22C2D4536D7F8B5">
    <w:name w:val="D1367BAFBA4848B3A22C2D4536D7F8B5"/>
    <w:rsid w:val="00F714F6"/>
    <w:pPr>
      <w:spacing w:after="160" w:line="259" w:lineRule="auto"/>
    </w:pPr>
  </w:style>
  <w:style w:type="paragraph" w:customStyle="1" w:styleId="D7F4D8CA54C64D39B7066B6E873D710B3">
    <w:name w:val="D7F4D8CA54C64D39B7066B6E873D710B3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640E498B7CC8478787A4EC2459B776542">
    <w:name w:val="640E498B7CC8478787A4EC2459B776542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60A110529CB44573A0F9F6C0E841AEDB1">
    <w:name w:val="60A110529CB44573A0F9F6C0E841AEDB1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BABBE557EC014FEA91D8105C9EF8315B1">
    <w:name w:val="BABBE557EC014FEA91D8105C9EF8315B1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12BEE1B7AEA4B73A9533716E71680CD1">
    <w:name w:val="212BEE1B7AEA4B73A9533716E71680CD1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1367BAFBA4848B3A22C2D4536D7F8B51">
    <w:name w:val="D1367BAFBA4848B3A22C2D4536D7F8B51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5A6AECBB8A640C89CDFF8FABE8F83BE9">
    <w:name w:val="F5A6AECBB8A640C89CDFF8FABE8F83BE9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2234CDB54EA4D5781C694981503149D9">
    <w:name w:val="12234CDB54EA4D5781C694981503149D9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591EDF863BA4DEBB2A7AAE42FC436758">
    <w:name w:val="F591EDF863BA4DEBB2A7AAE42FC436758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F29BD0B2DC346D682D19C2AF36144369">
    <w:name w:val="DF29BD0B2DC346D682D19C2AF36144369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12C82FDC3B5498F89A5D141CA56A89E9">
    <w:name w:val="212C82FDC3B5498F89A5D141CA56A89E9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B9A3682817E453C990A1803431FFC578">
    <w:name w:val="FB9A3682817E453C990A1803431FFC578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9EB93426BE94A47AD4F3250FCC2F35C8">
    <w:name w:val="A9EB93426BE94A47AD4F3250FCC2F35C8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758EB938F0948418A8B01D2A325F68C8">
    <w:name w:val="A758EB938F0948418A8B01D2A325F68C8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215E684F8D74CA9BCFB8649D8E92CD08">
    <w:name w:val="1215E684F8D74CA9BCFB8649D8E92CD08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EA6DEE8633A4452798AFE7F1FCF7B5758">
    <w:name w:val="EA6DEE8633A4452798AFE7F1FCF7B5758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296A62204124E11BD8CDAB23BD95BA48">
    <w:name w:val="A296A62204124E11BD8CDAB23BD95BA48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8BCDE751F16F4D99B4DC91A501899D198">
    <w:name w:val="8BCDE751F16F4D99B4DC91A501899D198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3F74048DA104EA1B5A3F3C4F9DA02648">
    <w:name w:val="43F74048DA104EA1B5A3F3C4F9DA02648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54EED9BBE1245AA8E6E1778ECCD1DAF8">
    <w:name w:val="454EED9BBE1245AA8E6E1778ECCD1DAF8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7AF7A50DE72645808DBF3DB2A32569B28">
    <w:name w:val="7AF7A50DE72645808DBF3DB2A32569B28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F8F5BFF3639465B9AD21897916308268">
    <w:name w:val="1F8F5BFF3639465B9AD21897916308268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C5FA8A7350924ECA9A1F1C9B650E1DCC8">
    <w:name w:val="C5FA8A7350924ECA9A1F1C9B650E1DCC8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7ED701629F0C44B69838492D40EB87348">
    <w:name w:val="7ED701629F0C44B69838492D40EB87348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00042870EB24E76AB0AD5B42FB01F728">
    <w:name w:val="F00042870EB24E76AB0AD5B42FB01F728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76CF49CFDE3C4549863AE5438492FB5F8">
    <w:name w:val="76CF49CFDE3C4549863AE5438492FB5F8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D9BB97C3B10483E94D564DE1A903EB98">
    <w:name w:val="1D9BB97C3B10483E94D564DE1A903EB98"/>
    <w:rsid w:val="00F11A3D"/>
    <w:pPr>
      <w:spacing w:after="0" w:line="240" w:lineRule="auto"/>
    </w:pPr>
    <w:rPr>
      <w:rFonts w:eastAsiaTheme="minorHAnsi"/>
    </w:rPr>
  </w:style>
  <w:style w:type="paragraph" w:customStyle="1" w:styleId="36F4FED4FD704B07A3B9A3C8DF7645608">
    <w:name w:val="36F4FED4FD704B07A3B9A3C8DF7645608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7F4D8CA54C64D39B7066B6E873D710B4">
    <w:name w:val="D7F4D8CA54C64D39B7066B6E873D710B4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640E498B7CC8478787A4EC2459B776543">
    <w:name w:val="640E498B7CC8478787A4EC2459B776543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60A110529CB44573A0F9F6C0E841AEDB2">
    <w:name w:val="60A110529CB44573A0F9F6C0E841AEDB2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BABBE557EC014FEA91D8105C9EF8315B2">
    <w:name w:val="BABBE557EC014FEA91D8105C9EF8315B2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12BEE1B7AEA4B73A9533716E71680CD2">
    <w:name w:val="212BEE1B7AEA4B73A9533716E71680CD2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1367BAFBA4848B3A22C2D4536D7F8B52">
    <w:name w:val="D1367BAFBA4848B3A22C2D4536D7F8B52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5A6AECBB8A640C89CDFF8FABE8F83BE10">
    <w:name w:val="F5A6AECBB8A640C89CDFF8FABE8F83BE10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2234CDB54EA4D5781C694981503149D10">
    <w:name w:val="12234CDB54EA4D5781C694981503149D10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591EDF863BA4DEBB2A7AAE42FC436759">
    <w:name w:val="F591EDF863BA4DEBB2A7AAE42FC436759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F29BD0B2DC346D682D19C2AF361443610">
    <w:name w:val="DF29BD0B2DC346D682D19C2AF361443610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12C82FDC3B5498F89A5D141CA56A89E10">
    <w:name w:val="212C82FDC3B5498F89A5D141CA56A89E10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B9A3682817E453C990A1803431FFC579">
    <w:name w:val="FB9A3682817E453C990A1803431FFC579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9EB93426BE94A47AD4F3250FCC2F35C9">
    <w:name w:val="A9EB93426BE94A47AD4F3250FCC2F35C9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758EB938F0948418A8B01D2A325F68C9">
    <w:name w:val="A758EB938F0948418A8B01D2A325F68C9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215E684F8D74CA9BCFB8649D8E92CD09">
    <w:name w:val="1215E684F8D74CA9BCFB8649D8E92CD09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EA6DEE8633A4452798AFE7F1FCF7B5759">
    <w:name w:val="EA6DEE8633A4452798AFE7F1FCF7B5759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296A62204124E11BD8CDAB23BD95BA49">
    <w:name w:val="A296A62204124E11BD8CDAB23BD95BA49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8BCDE751F16F4D99B4DC91A501899D199">
    <w:name w:val="8BCDE751F16F4D99B4DC91A501899D199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3F74048DA104EA1B5A3F3C4F9DA02649">
    <w:name w:val="43F74048DA104EA1B5A3F3C4F9DA02649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54EED9BBE1245AA8E6E1778ECCD1DAF9">
    <w:name w:val="454EED9BBE1245AA8E6E1778ECCD1DAF9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7AF7A50DE72645808DBF3DB2A32569B29">
    <w:name w:val="7AF7A50DE72645808DBF3DB2A32569B29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F8F5BFF3639465B9AD21897916308269">
    <w:name w:val="1F8F5BFF3639465B9AD21897916308269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C5FA8A7350924ECA9A1F1C9B650E1DCC9">
    <w:name w:val="C5FA8A7350924ECA9A1F1C9B650E1DCC9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7ED701629F0C44B69838492D40EB87349">
    <w:name w:val="7ED701629F0C44B69838492D40EB87349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00042870EB24E76AB0AD5B42FB01F729">
    <w:name w:val="F00042870EB24E76AB0AD5B42FB01F729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76CF49CFDE3C4549863AE5438492FB5F9">
    <w:name w:val="76CF49CFDE3C4549863AE5438492FB5F9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D9BB97C3B10483E94D564DE1A903EB99">
    <w:name w:val="1D9BB97C3B10483E94D564DE1A903EB99"/>
    <w:rsid w:val="00F11A3D"/>
    <w:pPr>
      <w:spacing w:after="0" w:line="240" w:lineRule="auto"/>
    </w:pPr>
    <w:rPr>
      <w:rFonts w:eastAsiaTheme="minorHAnsi"/>
    </w:rPr>
  </w:style>
  <w:style w:type="paragraph" w:customStyle="1" w:styleId="36F4FED4FD704B07A3B9A3C8DF7645609">
    <w:name w:val="36F4FED4FD704B07A3B9A3C8DF7645609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9F13F7E04BE4BA3879772734C4C032F">
    <w:name w:val="F9F13F7E04BE4BA3879772734C4C032F"/>
    <w:rsid w:val="00F11A3D"/>
    <w:pPr>
      <w:spacing w:after="160" w:line="259" w:lineRule="auto"/>
    </w:pPr>
  </w:style>
  <w:style w:type="paragraph" w:customStyle="1" w:styleId="357A97CB214843FDA19D3202A1A8EF34">
    <w:name w:val="357A97CB214843FDA19D3202A1A8EF34"/>
    <w:rsid w:val="00F11A3D"/>
    <w:pPr>
      <w:spacing w:after="160" w:line="259" w:lineRule="auto"/>
    </w:pPr>
  </w:style>
  <w:style w:type="paragraph" w:customStyle="1" w:styleId="3848E269A5B34F759D0E287833C6EE28">
    <w:name w:val="3848E269A5B34F759D0E287833C6EE28"/>
    <w:rsid w:val="00F11A3D"/>
    <w:pPr>
      <w:spacing w:after="160" w:line="259" w:lineRule="auto"/>
    </w:pPr>
  </w:style>
  <w:style w:type="paragraph" w:customStyle="1" w:styleId="35CD944605064B2B9417C19036279DD2">
    <w:name w:val="35CD944605064B2B9417C19036279DD2"/>
    <w:rsid w:val="00F11A3D"/>
    <w:pPr>
      <w:spacing w:after="160" w:line="259" w:lineRule="auto"/>
    </w:pPr>
  </w:style>
  <w:style w:type="paragraph" w:customStyle="1" w:styleId="1BF9CD2D206845EB9904A0A1F98E393F">
    <w:name w:val="1BF9CD2D206845EB9904A0A1F98E393F"/>
    <w:rsid w:val="00F11A3D"/>
    <w:pPr>
      <w:spacing w:after="160" w:line="259" w:lineRule="auto"/>
    </w:pPr>
  </w:style>
  <w:style w:type="paragraph" w:customStyle="1" w:styleId="DB26E8B7A6894AFA9CC0452C47F32648">
    <w:name w:val="DB26E8B7A6894AFA9CC0452C47F32648"/>
    <w:rsid w:val="00F11A3D"/>
    <w:pPr>
      <w:spacing w:after="160" w:line="259" w:lineRule="auto"/>
    </w:pPr>
  </w:style>
  <w:style w:type="paragraph" w:customStyle="1" w:styleId="FFB5EBA713B44E34B704B0F44A1408F6">
    <w:name w:val="FFB5EBA713B44E34B704B0F44A1408F6"/>
    <w:rsid w:val="00F11A3D"/>
    <w:pPr>
      <w:spacing w:after="160" w:line="259" w:lineRule="auto"/>
    </w:pPr>
  </w:style>
  <w:style w:type="paragraph" w:customStyle="1" w:styleId="D7F4D8CA54C64D39B7066B6E873D710B5">
    <w:name w:val="D7F4D8CA54C64D39B7066B6E873D710B5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640E498B7CC8478787A4EC2459B776544">
    <w:name w:val="640E498B7CC8478787A4EC2459B776544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60A110529CB44573A0F9F6C0E841AEDB3">
    <w:name w:val="60A110529CB44573A0F9F6C0E841AEDB3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BABBE557EC014FEA91D8105C9EF8315B3">
    <w:name w:val="BABBE557EC014FEA91D8105C9EF8315B3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212BEE1B7AEA4B73A9533716E71680CD3">
    <w:name w:val="212BEE1B7AEA4B73A9533716E71680CD3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1367BAFBA4848B3A22C2D4536D7F8B53">
    <w:name w:val="D1367BAFBA4848B3A22C2D4536D7F8B53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9F13F7E04BE4BA3879772734C4C032F1">
    <w:name w:val="F9F13F7E04BE4BA3879772734C4C032F1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357A97CB214843FDA19D3202A1A8EF341">
    <w:name w:val="357A97CB214843FDA19D3202A1A8EF341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3848E269A5B34F759D0E287833C6EE281">
    <w:name w:val="3848E269A5B34F759D0E287833C6EE281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35CD944605064B2B9417C19036279DD21">
    <w:name w:val="35CD944605064B2B9417C19036279DD21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BF9CD2D206845EB9904A0A1F98E393F1">
    <w:name w:val="1BF9CD2D206845EB9904A0A1F98E393F1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B9A3682817E453C990A1803431FFC5710">
    <w:name w:val="FB9A3682817E453C990A1803431FFC5710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9EB93426BE94A47AD4F3250FCC2F35C10">
    <w:name w:val="A9EB93426BE94A47AD4F3250FCC2F35C10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758EB938F0948418A8B01D2A325F68C10">
    <w:name w:val="A758EB938F0948418A8B01D2A325F68C10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215E684F8D74CA9BCFB8649D8E92CD010">
    <w:name w:val="1215E684F8D74CA9BCFB8649D8E92CD010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EA6DEE8633A4452798AFE7F1FCF7B57510">
    <w:name w:val="EA6DEE8633A4452798AFE7F1FCF7B57510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A296A62204124E11BD8CDAB23BD95BA410">
    <w:name w:val="A296A62204124E11BD8CDAB23BD95BA410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8BCDE751F16F4D99B4DC91A501899D1910">
    <w:name w:val="8BCDE751F16F4D99B4DC91A501899D1910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3F74048DA104EA1B5A3F3C4F9DA026410">
    <w:name w:val="43F74048DA104EA1B5A3F3C4F9DA026410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454EED9BBE1245AA8E6E1778ECCD1DAF10">
    <w:name w:val="454EED9BBE1245AA8E6E1778ECCD1DAF10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7AF7A50DE72645808DBF3DB2A32569B210">
    <w:name w:val="7AF7A50DE72645808DBF3DB2A32569B210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1F8F5BFF3639465B9AD218979163082610">
    <w:name w:val="1F8F5BFF3639465B9AD218979163082610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C5FA8A7350924ECA9A1F1C9B650E1DCC10">
    <w:name w:val="C5FA8A7350924ECA9A1F1C9B650E1DCC10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7ED701629F0C44B69838492D40EB873410">
    <w:name w:val="7ED701629F0C44B69838492D40EB873410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F00042870EB24E76AB0AD5B42FB01F7210">
    <w:name w:val="F00042870EB24E76AB0AD5B42FB01F7210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76CF49CFDE3C4549863AE5438492FB5F10">
    <w:name w:val="76CF49CFDE3C4549863AE5438492FB5F10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DB26E8B7A6894AFA9CC0452C47F326481">
    <w:name w:val="DB26E8B7A6894AFA9CC0452C47F326481"/>
    <w:rsid w:val="00F11A3D"/>
    <w:pPr>
      <w:spacing w:after="0" w:line="240" w:lineRule="auto"/>
    </w:pPr>
    <w:rPr>
      <w:rFonts w:eastAsiaTheme="minorHAnsi"/>
    </w:rPr>
  </w:style>
  <w:style w:type="paragraph" w:customStyle="1" w:styleId="FFB5EBA713B44E34B704B0F44A1408F61">
    <w:name w:val="FFB5EBA713B44E34B704B0F44A1408F61"/>
    <w:rsid w:val="00F11A3D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81418-A359-4E1F-8730-70FB37875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Trinity Ridge 206 8-15</Template>
  <TotalTime>1515</TotalTime>
  <Pages>1</Pages>
  <Words>831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ICS 206 WF Medical Plan ES</vt:lpstr>
    </vt:vector>
  </TitlesOfParts>
  <Company>nwcg nims integration committee</Company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 Plan, ICS 206 WF ES</dc:title>
  <dc:subject>incident form, documentation</dc:subject>
  <dc:creator>nwcg nimsic</dc:creator>
  <cp:keywords/>
  <dc:description/>
  <cp:lastModifiedBy>Bender, Jessica (Jesse) L</cp:lastModifiedBy>
  <cp:revision>22</cp:revision>
  <cp:lastPrinted>2017-10-25T19:21:00Z</cp:lastPrinted>
  <dcterms:created xsi:type="dcterms:W3CDTF">2020-06-02T00:32:00Z</dcterms:created>
  <dcterms:modified xsi:type="dcterms:W3CDTF">2020-06-29T19:29:00Z</dcterms:modified>
  <cp:category>ics forms, ICS 206 WF ES</cp:category>
</cp:coreProperties>
</file>